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tabelle für Name, Kontaktinformationen und Ziel"/>
      </w:tblPr>
      <w:tblGrid>
        <w:gridCol w:w="9026"/>
      </w:tblGrid>
      <w:tr w:rsidR="00692703" w:rsidRPr="00CF1A49" w14:paraId="5CF79107" w14:textId="77777777" w:rsidTr="00C912BB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336DA7" w14:textId="77777777" w:rsidR="00692703" w:rsidRPr="009F2F9B" w:rsidRDefault="008A5108" w:rsidP="00913946">
            <w:pPr>
              <w:pStyle w:val="Titel"/>
              <w:rPr>
                <w:color w:val="000000" w:themeColor="text1"/>
              </w:rPr>
            </w:pPr>
            <w:r w:rsidRPr="009F2F9B">
              <w:rPr>
                <w:color w:val="000000" w:themeColor="text1"/>
              </w:rPr>
              <w:t>Anselm</w:t>
            </w:r>
            <w:r w:rsidR="00692703" w:rsidRPr="009F2F9B">
              <w:rPr>
                <w:color w:val="000000" w:themeColor="text1"/>
                <w:lang w:bidi="de-DE"/>
              </w:rPr>
              <w:t xml:space="preserve"> </w:t>
            </w:r>
            <w:r w:rsidRPr="009F2F9B">
              <w:rPr>
                <w:rStyle w:val="IntensiveHervorhebung"/>
                <w:b w:val="0"/>
                <w:bCs/>
                <w:color w:val="000000" w:themeColor="text1"/>
              </w:rPr>
              <w:t>Scherr</w:t>
            </w:r>
          </w:p>
          <w:p w14:paraId="7B027203" w14:textId="2C2718B9" w:rsidR="00692703" w:rsidRPr="00CF1A49" w:rsidRDefault="00094564" w:rsidP="00913946">
            <w:pPr>
              <w:pStyle w:val="Kontaktinfos"/>
              <w:contextualSpacing w:val="0"/>
            </w:pPr>
            <w:r>
              <w:t>Geranienstraße 16</w:t>
            </w:r>
            <w:r w:rsidR="00487BAD">
              <w:t>,</w:t>
            </w:r>
            <w:r w:rsidR="008A5108">
              <w:t xml:space="preserve"> </w:t>
            </w:r>
            <w:r w:rsidR="00443DB3">
              <w:t>76185 Karlsruhe</w:t>
            </w:r>
            <w:r w:rsidR="00692703" w:rsidRPr="00CF1A49">
              <w:rPr>
                <w:lang w:bidi="de-DE"/>
              </w:rPr>
              <w:t xml:space="preserve"> </w:t>
            </w:r>
            <w:sdt>
              <w:sdtPr>
                <w:alias w:val="Trennpunkt:"/>
                <w:tag w:val="Trennpunkt:"/>
                <w:id w:val="-1459182552"/>
                <w:placeholder>
                  <w:docPart w:val="F383E95AA8874C9D872E8820F36F2FD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rPr>
                    <w:lang w:bidi="de-DE"/>
                  </w:rPr>
                  <w:t>·</w:t>
                </w:r>
              </w:sdtContent>
            </w:sdt>
            <w:r w:rsidR="00692703" w:rsidRPr="00CF1A49">
              <w:rPr>
                <w:lang w:bidi="de-DE"/>
              </w:rPr>
              <w:t xml:space="preserve"> </w:t>
            </w:r>
            <w:r w:rsidR="00443DB3">
              <w:t>01573 6476839</w:t>
            </w:r>
          </w:p>
          <w:p w14:paraId="27DCCED5" w14:textId="77777777" w:rsidR="00692703" w:rsidRPr="00CF1A49" w:rsidRDefault="00D429DA" w:rsidP="00913946">
            <w:pPr>
              <w:pStyle w:val="KontaktinfosHervorhebung"/>
              <w:contextualSpacing w:val="0"/>
            </w:pPr>
            <w:r w:rsidRPr="00037BF5">
              <w:rPr>
                <w:color w:val="00B050"/>
              </w:rPr>
              <w:t>a</w:t>
            </w:r>
            <w:r w:rsidR="008A5108" w:rsidRPr="00037BF5">
              <w:rPr>
                <w:color w:val="00B050"/>
              </w:rPr>
              <w:t>nselm.scherr@hotmail.de</w:t>
            </w:r>
          </w:p>
        </w:tc>
      </w:tr>
      <w:tr w:rsidR="009571D8" w:rsidRPr="00CF1A49" w14:paraId="733582B6" w14:textId="77777777" w:rsidTr="00F44CA0">
        <w:trPr>
          <w:trHeight w:val="566"/>
        </w:trPr>
        <w:tc>
          <w:tcPr>
            <w:tcW w:w="9360" w:type="dxa"/>
            <w:tcMar>
              <w:top w:w="432" w:type="dxa"/>
            </w:tcMar>
          </w:tcPr>
          <w:p w14:paraId="07CC479D" w14:textId="77777777" w:rsidR="001755A8" w:rsidRDefault="001755A8" w:rsidP="00913946">
            <w:pPr>
              <w:contextualSpacing w:val="0"/>
            </w:pPr>
          </w:p>
          <w:p w14:paraId="7EAC8839" w14:textId="77777777" w:rsidR="00877EEF" w:rsidRDefault="00877EEF" w:rsidP="00913946">
            <w:pPr>
              <w:contextualSpacing w:val="0"/>
            </w:pPr>
          </w:p>
          <w:p w14:paraId="2083969B" w14:textId="29DC2CB9" w:rsidR="00877EEF" w:rsidRPr="00CF1A49" w:rsidRDefault="00877EEF" w:rsidP="00913946">
            <w:pPr>
              <w:contextualSpacing w:val="0"/>
            </w:pPr>
          </w:p>
        </w:tc>
      </w:tr>
    </w:tbl>
    <w:p w14:paraId="66E4681E" w14:textId="7E6E5A4E" w:rsidR="004E01EB" w:rsidRDefault="00487BAD" w:rsidP="004E01EB">
      <w:pPr>
        <w:pStyle w:val="berschrift1"/>
      </w:pPr>
      <w:r>
        <w:t>Persöhnlich</w:t>
      </w:r>
      <w:r w:rsidR="00037BF5">
        <w:t>e</w:t>
      </w:r>
      <w:r>
        <w:t xml:space="preserve"> Daten</w:t>
      </w:r>
    </w:p>
    <w:p w14:paraId="6A8B4C0F" w14:textId="77777777" w:rsidR="00F44CA0" w:rsidRPr="00CF1A49" w:rsidRDefault="00F44CA0" w:rsidP="004E01EB">
      <w:pPr>
        <w:pStyle w:val="berschrift1"/>
      </w:pPr>
    </w:p>
    <w:tbl>
      <w:tblPr>
        <w:tblStyle w:val="Tabellenraster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10323"/>
      </w:tblGrid>
      <w:tr w:rsidR="001D0BF1" w:rsidRPr="00CF1A49" w14:paraId="25F4B17B" w14:textId="77777777" w:rsidTr="0087555C">
        <w:tc>
          <w:tcPr>
            <w:tcW w:w="10323" w:type="dxa"/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510"/>
              <w:gridCol w:w="6237"/>
            </w:tblGrid>
            <w:tr w:rsidR="00C912BB" w14:paraId="4F309BB5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37B253B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6237" w:type="dxa"/>
                  <w:hideMark/>
                </w:tcPr>
                <w:p w14:paraId="06503C94" w14:textId="23541F32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Scherr</w:t>
                  </w:r>
                </w:p>
              </w:tc>
            </w:tr>
            <w:tr w:rsidR="00C912BB" w14:paraId="17D1BE5E" w14:textId="77777777" w:rsidTr="0087555C">
              <w:trPr>
                <w:trHeight w:val="323"/>
              </w:trPr>
              <w:tc>
                <w:tcPr>
                  <w:tcW w:w="3510" w:type="dxa"/>
                  <w:hideMark/>
                </w:tcPr>
                <w:p w14:paraId="16D25376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Vorname:</w:t>
                  </w:r>
                </w:p>
              </w:tc>
              <w:tc>
                <w:tcPr>
                  <w:tcW w:w="6237" w:type="dxa"/>
                  <w:hideMark/>
                </w:tcPr>
                <w:p w14:paraId="1DD88E24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Anselm Ludwig</w:t>
                  </w:r>
                </w:p>
              </w:tc>
            </w:tr>
            <w:tr w:rsidR="00C912BB" w14:paraId="5C94AF28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480D3F8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Anschrift:</w:t>
                  </w:r>
                </w:p>
              </w:tc>
              <w:tc>
                <w:tcPr>
                  <w:tcW w:w="6237" w:type="dxa"/>
                  <w:hideMark/>
                </w:tcPr>
                <w:p w14:paraId="3D50B74C" w14:textId="3CAD98CC" w:rsidR="00C912BB" w:rsidRPr="00C912BB" w:rsidRDefault="00025CCD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Geranienstraße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1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="00C912BB" w:rsidRPr="00C912BB">
                    <w:rPr>
                      <w:sz w:val="24"/>
                      <w:szCs w:val="24"/>
                    </w:rPr>
                    <w:t>, 7</w:t>
                  </w:r>
                  <w:r>
                    <w:rPr>
                      <w:sz w:val="24"/>
                      <w:szCs w:val="24"/>
                    </w:rPr>
                    <w:t>6185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Karlsruhe</w:t>
                  </w:r>
                </w:p>
              </w:tc>
            </w:tr>
            <w:tr w:rsidR="00C912BB" w14:paraId="2700D4B4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4F10757C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Geburtsdatum:</w:t>
                  </w:r>
                </w:p>
              </w:tc>
              <w:tc>
                <w:tcPr>
                  <w:tcW w:w="6237" w:type="dxa"/>
                  <w:hideMark/>
                </w:tcPr>
                <w:p w14:paraId="4577FBB9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27.02.1999</w:t>
                  </w:r>
                </w:p>
              </w:tc>
            </w:tr>
            <w:tr w:rsidR="00C912BB" w14:paraId="65E86852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5ECD7D4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Geburtsort:</w:t>
                  </w:r>
                </w:p>
              </w:tc>
              <w:tc>
                <w:tcPr>
                  <w:tcW w:w="6237" w:type="dxa"/>
                  <w:hideMark/>
                </w:tcPr>
                <w:p w14:paraId="4A20C312" w14:textId="47816E33" w:rsidR="009956B0" w:rsidRPr="00C912BB" w:rsidRDefault="00C912BB" w:rsidP="009956B0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Ludwigsbur</w:t>
                  </w:r>
                  <w:r w:rsidR="009956B0">
                    <w:rPr>
                      <w:sz w:val="24"/>
                      <w:szCs w:val="24"/>
                    </w:rPr>
                    <w:t>g</w:t>
                  </w:r>
                </w:p>
              </w:tc>
            </w:tr>
          </w:tbl>
          <w:p w14:paraId="331E216A" w14:textId="77777777" w:rsidR="00487BAD" w:rsidRPr="00CF1A49" w:rsidRDefault="00487BAD" w:rsidP="001D0BF1">
            <w:pPr>
              <w:contextualSpacing w:val="0"/>
            </w:pPr>
          </w:p>
        </w:tc>
      </w:tr>
    </w:tbl>
    <w:p w14:paraId="3FF3CFE3" w14:textId="77777777" w:rsidR="009956B0" w:rsidRDefault="009956B0" w:rsidP="0097790C">
      <w:pPr>
        <w:pStyle w:val="berschrift1"/>
      </w:pPr>
    </w:p>
    <w:p w14:paraId="5AD07D0C" w14:textId="4B6D6CCD" w:rsidR="00DA59AA" w:rsidRPr="00CF1A49" w:rsidRDefault="00487BAD" w:rsidP="0097790C">
      <w:pPr>
        <w:pStyle w:val="berschrift1"/>
      </w:pPr>
      <w:r>
        <w:t>Schulische</w:t>
      </w:r>
      <w:r w:rsidR="00C912BB">
        <w:t>r</w:t>
      </w:r>
      <w:r>
        <w:t xml:space="preserve"> Werdegang</w:t>
      </w:r>
    </w:p>
    <w:tbl>
      <w:tblPr>
        <w:tblStyle w:val="Tabellenraster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</w:tblGrid>
      <w:tr w:rsidR="001D0BF1" w:rsidRPr="00CF1A49" w14:paraId="1A95773A" w14:textId="77777777" w:rsidTr="00B772CE">
        <w:trPr>
          <w:trHeight w:val="68"/>
        </w:trPr>
        <w:tc>
          <w:tcPr>
            <w:tcW w:w="10323" w:type="dxa"/>
          </w:tcPr>
          <w:p w14:paraId="0B5A199E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4378272" w14:textId="77777777" w:rsidTr="00B772CE">
        <w:tc>
          <w:tcPr>
            <w:tcW w:w="10323" w:type="dxa"/>
            <w:tcMar>
              <w:top w:w="216" w:type="dxa"/>
            </w:tcMar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652"/>
              <w:gridCol w:w="6095"/>
            </w:tblGrid>
            <w:tr w:rsidR="00C912BB" w:rsidRPr="00C912BB" w14:paraId="34C33203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48C07110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2009 - Juli 2016</w:t>
                  </w:r>
                </w:p>
              </w:tc>
              <w:tc>
                <w:tcPr>
                  <w:tcW w:w="6095" w:type="dxa"/>
                  <w:hideMark/>
                </w:tcPr>
                <w:p w14:paraId="19BE4E01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Elly-Heuss-Knapp Realschule Ludwigsburg</w:t>
                  </w:r>
                  <w:r w:rsidRPr="00C912BB">
                    <w:br/>
                    <w:t>Abschluss: Mittlere Reife</w:t>
                  </w:r>
                </w:p>
              </w:tc>
            </w:tr>
            <w:tr w:rsidR="00C912BB" w:rsidRPr="00C912BB" w14:paraId="3D3738AE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646DA8DB" w14:textId="2D1D305D" w:rsidR="00C912BB" w:rsidRDefault="00C912BB" w:rsidP="00C912BB">
                  <w:pPr>
                    <w:spacing w:before="60" w:after="60"/>
                  </w:pPr>
                  <w:r w:rsidRPr="00C912BB">
                    <w:t xml:space="preserve">September 2016 </w:t>
                  </w:r>
                  <w:r w:rsidR="00252E04">
                    <w:t>–</w:t>
                  </w:r>
                  <w:r w:rsidRPr="00C912BB">
                    <w:t xml:space="preserve"> </w:t>
                  </w:r>
                  <w:r w:rsidR="00252E04">
                    <w:t>August 2019</w:t>
                  </w:r>
                </w:p>
                <w:p w14:paraId="76C93F65" w14:textId="77777777" w:rsidR="00252E04" w:rsidRDefault="00252E04" w:rsidP="00C912BB">
                  <w:pPr>
                    <w:spacing w:before="60" w:after="60"/>
                  </w:pPr>
                </w:p>
                <w:p w14:paraId="7CF89B55" w14:textId="77777777" w:rsidR="00252E04" w:rsidRDefault="00252E04" w:rsidP="00C912BB">
                  <w:pPr>
                    <w:spacing w:before="60" w:after="60"/>
                  </w:pPr>
                  <w:r>
                    <w:t>Oktober 2019 - heute</w:t>
                  </w:r>
                </w:p>
                <w:p w14:paraId="13B3B7D5" w14:textId="77777777" w:rsidR="008F021B" w:rsidRDefault="008F021B" w:rsidP="00C912BB">
                  <w:pPr>
                    <w:spacing w:before="60" w:after="60"/>
                  </w:pPr>
                </w:p>
                <w:p w14:paraId="468EEB43" w14:textId="77777777" w:rsidR="00E32F79" w:rsidRDefault="008F021B" w:rsidP="00C912BB">
                  <w:pPr>
                    <w:spacing w:before="60" w:after="60"/>
                  </w:pPr>
                  <w:r>
                    <w:t xml:space="preserve">Voraussichtlich ab 01.10.2022   </w:t>
                  </w:r>
                </w:p>
                <w:p w14:paraId="1741282E" w14:textId="77777777" w:rsidR="00E32F79" w:rsidRDefault="00E32F79" w:rsidP="00C912BB">
                  <w:pPr>
                    <w:spacing w:before="60" w:after="60"/>
                  </w:pPr>
                </w:p>
                <w:p w14:paraId="3F627907" w14:textId="69B9F9DC" w:rsidR="008F021B" w:rsidRPr="00C912BB" w:rsidRDefault="00E32F79" w:rsidP="00C912BB">
                  <w:pPr>
                    <w:spacing w:before="60" w:after="60"/>
                  </w:pPr>
                  <w:r>
                    <w:t>Voraussichtlich ab 01.04.202</w:t>
                  </w:r>
                  <w:r w:rsidR="005064C7">
                    <w:t>3</w:t>
                  </w:r>
                  <w:r>
                    <w:t xml:space="preserve">                  </w:t>
                  </w:r>
                  <w:r w:rsidR="008F021B">
                    <w:t xml:space="preserve">              </w:t>
                  </w:r>
                </w:p>
              </w:tc>
              <w:tc>
                <w:tcPr>
                  <w:tcW w:w="6095" w:type="dxa"/>
                  <w:hideMark/>
                </w:tcPr>
                <w:p w14:paraId="0B342B35" w14:textId="77777777" w:rsidR="00C912BB" w:rsidRDefault="00C912BB" w:rsidP="00C912BB">
                  <w:pPr>
                    <w:spacing w:before="60" w:after="60"/>
                    <w:ind w:left="41"/>
                  </w:pPr>
                  <w:proofErr w:type="spellStart"/>
                  <w:proofErr w:type="gramStart"/>
                  <w:r w:rsidRPr="00C912BB">
                    <w:t>It.schule</w:t>
                  </w:r>
                  <w:proofErr w:type="spellEnd"/>
                  <w:proofErr w:type="gramEnd"/>
                  <w:r w:rsidRPr="00C912BB">
                    <w:t xml:space="preserve"> (ITS), Stuttgart</w:t>
                  </w:r>
                  <w:r w:rsidRPr="00C912BB">
                    <w:br/>
                    <w:t>Abschluss: Abitur</w:t>
                  </w:r>
                </w:p>
                <w:p w14:paraId="63B1C10E" w14:textId="5E05ED32" w:rsidR="00252E04" w:rsidRDefault="00252E04" w:rsidP="008F021B">
                  <w:pPr>
                    <w:spacing w:before="60" w:after="60"/>
                    <w:ind w:left="41"/>
                  </w:pPr>
                  <w:r>
                    <w:t>Elektro- und Informationstechnik</w:t>
                  </w:r>
                  <w:r w:rsidR="008F021B">
                    <w:t xml:space="preserve"> am KIT</w:t>
                  </w:r>
                </w:p>
                <w:p w14:paraId="2A1EB72F" w14:textId="77777777" w:rsidR="008F021B" w:rsidRDefault="008F021B" w:rsidP="00C912BB">
                  <w:pPr>
                    <w:spacing w:before="60" w:after="60"/>
                    <w:ind w:left="41"/>
                  </w:pPr>
                </w:p>
                <w:p w14:paraId="29E84ECF" w14:textId="0C59EE4E" w:rsidR="008F021B" w:rsidRDefault="008F021B" w:rsidP="00C912BB">
                  <w:pPr>
                    <w:spacing w:before="60" w:after="60"/>
                    <w:ind w:left="41"/>
                  </w:pPr>
                  <w:r>
                    <w:t>Bachelorarbeit im Bereich Hardware</w:t>
                  </w:r>
                  <w:r w:rsidR="001C05F4">
                    <w:t>-/Software</w:t>
                  </w:r>
                  <w:r>
                    <w:t>entwicklung</w:t>
                  </w:r>
                </w:p>
                <w:p w14:paraId="132E4AB2" w14:textId="77777777" w:rsidR="008F021B" w:rsidRDefault="008F021B" w:rsidP="00C912BB">
                  <w:pPr>
                    <w:spacing w:before="60" w:after="60"/>
                    <w:ind w:left="41"/>
                  </w:pPr>
                </w:p>
                <w:p w14:paraId="6E76740D" w14:textId="233CA4E7" w:rsidR="008F021B" w:rsidRDefault="00E32F79" w:rsidP="00C912BB">
                  <w:pPr>
                    <w:spacing w:before="60" w:after="60"/>
                    <w:ind w:left="41"/>
                  </w:pPr>
                  <w:r>
                    <w:t>Masterstudium im Bereich System-on-a-Chip</w:t>
                  </w:r>
                </w:p>
                <w:p w14:paraId="3FC9D683" w14:textId="6B8BD4FA" w:rsidR="008F021B" w:rsidRPr="00C912BB" w:rsidRDefault="008F021B" w:rsidP="00C912BB">
                  <w:pPr>
                    <w:spacing w:before="60" w:after="60"/>
                    <w:ind w:left="41"/>
                  </w:pPr>
                </w:p>
              </w:tc>
            </w:tr>
            <w:tr w:rsidR="00C912BB" w:rsidRPr="00C912BB" w14:paraId="44FD09D0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0A8643EE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Sprachkenntnisse:</w:t>
                  </w:r>
                </w:p>
              </w:tc>
              <w:tc>
                <w:tcPr>
                  <w:tcW w:w="6095" w:type="dxa"/>
                  <w:hideMark/>
                </w:tcPr>
                <w:p w14:paraId="437E9E3A" w14:textId="1F78B3E6" w:rsidR="007F0625" w:rsidRDefault="007F0625" w:rsidP="00C912BB">
                  <w:pPr>
                    <w:spacing w:before="60"/>
                    <w:ind w:left="40"/>
                  </w:pPr>
                  <w:r>
                    <w:t>Deutsch: Muttersprache</w:t>
                  </w:r>
                </w:p>
                <w:p w14:paraId="5BE8B755" w14:textId="76B47BF2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Englisch</w:t>
                  </w:r>
                  <w:r w:rsidR="007F0625">
                    <w:t>: Fließende Kenntnisse</w:t>
                  </w:r>
                  <w:r w:rsidRPr="00C912BB">
                    <w:t xml:space="preserve"> (</w:t>
                  </w:r>
                  <w:r w:rsidR="007F0625">
                    <w:t>B2</w:t>
                  </w:r>
                  <w:r w:rsidRPr="00C912BB">
                    <w:t>)</w:t>
                  </w:r>
                </w:p>
                <w:p w14:paraId="09CE28B9" w14:textId="6AD01FD7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Spanisch</w:t>
                  </w:r>
                  <w:r w:rsidR="007F0625">
                    <w:t xml:space="preserve">: Gute Kenntnisse </w:t>
                  </w:r>
                  <w:r w:rsidRPr="00C912BB">
                    <w:t>(</w:t>
                  </w:r>
                  <w:r w:rsidR="00A033F4">
                    <w:t>A2</w:t>
                  </w:r>
                  <w:r w:rsidRPr="00C912BB">
                    <w:t>)</w:t>
                  </w:r>
                </w:p>
              </w:tc>
            </w:tr>
          </w:tbl>
          <w:p w14:paraId="3A6E4AC7" w14:textId="77539E0B" w:rsidR="00F44CA0" w:rsidRDefault="00F44CA0" w:rsidP="00F61DF9"/>
        </w:tc>
      </w:tr>
    </w:tbl>
    <w:p w14:paraId="79292AAA" w14:textId="11CE0B11" w:rsidR="007F0625" w:rsidRDefault="007F0625" w:rsidP="00B772CE">
      <w:pPr>
        <w:pStyle w:val="berschrift1"/>
      </w:pPr>
    </w:p>
    <w:p w14:paraId="45284A23" w14:textId="077B0206" w:rsidR="009956B0" w:rsidRDefault="009956B0" w:rsidP="00B772CE">
      <w:pPr>
        <w:pStyle w:val="berschrift1"/>
      </w:pPr>
    </w:p>
    <w:p w14:paraId="73E34F70" w14:textId="3BF2FCCD" w:rsidR="00877EEF" w:rsidRDefault="00877EEF" w:rsidP="00B772CE">
      <w:pPr>
        <w:pStyle w:val="berschrift1"/>
      </w:pPr>
    </w:p>
    <w:p w14:paraId="73D91551" w14:textId="77777777" w:rsidR="00877EEF" w:rsidRDefault="00877EEF" w:rsidP="00B772CE">
      <w:pPr>
        <w:pStyle w:val="berschrift1"/>
      </w:pPr>
    </w:p>
    <w:p w14:paraId="1FEFD1FD" w14:textId="4E57A210" w:rsidR="00877EEF" w:rsidRDefault="00877EEF" w:rsidP="00B772CE">
      <w:pPr>
        <w:pStyle w:val="berschrift1"/>
      </w:pPr>
    </w:p>
    <w:p w14:paraId="12F120C6" w14:textId="77777777" w:rsidR="00877EEF" w:rsidRDefault="00877EEF" w:rsidP="00B772CE">
      <w:pPr>
        <w:pStyle w:val="berschrift1"/>
      </w:pPr>
    </w:p>
    <w:p w14:paraId="104D0BAA" w14:textId="61B4558D" w:rsidR="00B772CE" w:rsidRDefault="00B772CE" w:rsidP="00B772CE">
      <w:pPr>
        <w:pStyle w:val="berschrift1"/>
      </w:pPr>
      <w:r>
        <w:t>beruflicher Werdegang</w:t>
      </w: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B772CE" w:rsidRPr="00CF1A49" w14:paraId="6D568D83" w14:textId="77777777" w:rsidTr="00B41CCF">
        <w:tc>
          <w:tcPr>
            <w:tcW w:w="10323" w:type="dxa"/>
          </w:tcPr>
          <w:p w14:paraId="739AE96C" w14:textId="25824BB4" w:rsidR="00B772CE" w:rsidRDefault="00B772CE" w:rsidP="00B41CC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2017-2019                                           </w:t>
            </w:r>
            <w:r w:rsidR="00A033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Angestellter Kellner auf Hochzeiten</w:t>
            </w:r>
          </w:p>
          <w:p w14:paraId="067D2F11" w14:textId="77777777" w:rsidR="00BD7197" w:rsidRDefault="00BD7197" w:rsidP="00B41CCF">
            <w:pPr>
              <w:spacing w:before="60" w:after="60"/>
              <w:rPr>
                <w:sz w:val="24"/>
                <w:szCs w:val="24"/>
              </w:rPr>
            </w:pPr>
          </w:p>
          <w:p w14:paraId="18F9D783" w14:textId="7AAAFD31" w:rsidR="00B772CE" w:rsidRDefault="00665515" w:rsidP="00B41CC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  <w:r w:rsidR="00BD7197">
              <w:rPr>
                <w:sz w:val="24"/>
                <w:szCs w:val="24"/>
              </w:rPr>
              <w:t xml:space="preserve"> </w:t>
            </w:r>
            <w:r w:rsidR="00B772CE">
              <w:rPr>
                <w:sz w:val="24"/>
                <w:szCs w:val="24"/>
              </w:rPr>
              <w:t>2021-</w:t>
            </w:r>
            <w:r w:rsidR="001C05F4">
              <w:rPr>
                <w:sz w:val="24"/>
                <w:szCs w:val="24"/>
              </w:rPr>
              <w:t>2022</w:t>
            </w:r>
            <w:r w:rsidR="00B772CE">
              <w:rPr>
                <w:sz w:val="24"/>
                <w:szCs w:val="24"/>
              </w:rPr>
              <w:t xml:space="preserve">                           </w:t>
            </w:r>
            <w:r w:rsidR="0042180D">
              <w:rPr>
                <w:sz w:val="24"/>
                <w:szCs w:val="24"/>
              </w:rPr>
              <w:t xml:space="preserve"> </w:t>
            </w:r>
            <w:r w:rsidR="00A033F4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</w:t>
            </w:r>
            <w:r w:rsidR="007F0F39">
              <w:rPr>
                <w:sz w:val="24"/>
                <w:szCs w:val="24"/>
              </w:rPr>
              <w:t>Hilfswissenschaftler</w:t>
            </w:r>
            <w:r w:rsidR="00B772CE">
              <w:rPr>
                <w:sz w:val="24"/>
                <w:szCs w:val="24"/>
              </w:rPr>
              <w:t xml:space="preserve"> am Institut für Technik der                                                      </w:t>
            </w:r>
          </w:p>
          <w:p w14:paraId="43CD790F" w14:textId="129F0C63" w:rsidR="00B772CE" w:rsidRDefault="00B772CE" w:rsidP="00B41CCF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Informationsverarbeitung (ITIV)</w:t>
            </w:r>
          </w:p>
          <w:p w14:paraId="5E5CFAA8" w14:textId="5E6C867E" w:rsidR="0042180D" w:rsidRDefault="0042180D" w:rsidP="0042180D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Mitentwicklung </w:t>
            </w:r>
            <w:r w:rsidR="008A7042">
              <w:rPr>
                <w:sz w:val="24"/>
                <w:szCs w:val="24"/>
              </w:rPr>
              <w:t xml:space="preserve">eines </w:t>
            </w:r>
            <w:r w:rsidR="00FE6B73">
              <w:rPr>
                <w:sz w:val="24"/>
                <w:szCs w:val="24"/>
              </w:rPr>
              <w:t>a</w:t>
            </w:r>
            <w:r w:rsidR="008A7042">
              <w:rPr>
                <w:sz w:val="24"/>
                <w:szCs w:val="24"/>
              </w:rPr>
              <w:t>utomatisiert fahrende</w:t>
            </w:r>
            <w:r w:rsidR="00FE6B73">
              <w:rPr>
                <w:sz w:val="24"/>
                <w:szCs w:val="24"/>
              </w:rPr>
              <w:t>n</w:t>
            </w:r>
            <w:r w:rsidR="008A7042">
              <w:rPr>
                <w:sz w:val="24"/>
                <w:szCs w:val="24"/>
              </w:rPr>
              <w:t xml:space="preserve"> Mode</w:t>
            </w:r>
            <w:r w:rsidR="00665515">
              <w:rPr>
                <w:sz w:val="24"/>
                <w:szCs w:val="24"/>
              </w:rPr>
              <w:t>llfahrzeug</w:t>
            </w:r>
            <w:r w:rsidR="00FE6B73">
              <w:rPr>
                <w:sz w:val="24"/>
                <w:szCs w:val="24"/>
              </w:rPr>
              <w:t>es</w:t>
            </w:r>
            <w:r w:rsidR="008A7042">
              <w:rPr>
                <w:sz w:val="24"/>
                <w:szCs w:val="24"/>
              </w:rPr>
              <w:t xml:space="preserve">, mithilfe von </w:t>
            </w:r>
            <w:r w:rsidR="001C42DD">
              <w:rPr>
                <w:sz w:val="24"/>
                <w:szCs w:val="24"/>
              </w:rPr>
              <w:t xml:space="preserve">ROS und </w:t>
            </w:r>
            <w:proofErr w:type="spellStart"/>
            <w:r w:rsidR="001C42DD">
              <w:rPr>
                <w:sz w:val="24"/>
                <w:szCs w:val="24"/>
              </w:rPr>
              <w:t>CarMaker</w:t>
            </w:r>
            <w:proofErr w:type="spellEnd"/>
          </w:p>
          <w:p w14:paraId="45C32D08" w14:textId="1485FB00" w:rsidR="001C42DD" w:rsidRDefault="001C42DD" w:rsidP="0042180D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Hardwareentwicklung für die Schnittstelle zwischen</w:t>
            </w:r>
            <w:r w:rsidR="007336C7">
              <w:rPr>
                <w:sz w:val="24"/>
                <w:szCs w:val="24"/>
              </w:rPr>
              <w:t xml:space="preserve"> Mainboard </w:t>
            </w:r>
            <w:r w:rsidR="007F0625">
              <w:rPr>
                <w:sz w:val="24"/>
                <w:szCs w:val="24"/>
              </w:rPr>
              <w:t>und Sensoren</w:t>
            </w:r>
            <w:r w:rsidR="007336C7">
              <w:rPr>
                <w:sz w:val="24"/>
                <w:szCs w:val="24"/>
              </w:rPr>
              <w:t xml:space="preserve">, mithilfe von </w:t>
            </w:r>
            <w:proofErr w:type="spellStart"/>
            <w:r w:rsidR="007336C7">
              <w:rPr>
                <w:sz w:val="24"/>
                <w:szCs w:val="24"/>
              </w:rPr>
              <w:t>KiCad</w:t>
            </w:r>
            <w:proofErr w:type="spellEnd"/>
            <w:r w:rsidR="007336C7">
              <w:rPr>
                <w:sz w:val="24"/>
                <w:szCs w:val="24"/>
              </w:rPr>
              <w:t xml:space="preserve">, Visio und </w:t>
            </w:r>
            <w:proofErr w:type="spellStart"/>
            <w:r w:rsidR="007336C7">
              <w:rPr>
                <w:sz w:val="24"/>
                <w:szCs w:val="24"/>
              </w:rPr>
              <w:t>LT</w:t>
            </w:r>
            <w:r w:rsidR="007F0625">
              <w:rPr>
                <w:sz w:val="24"/>
                <w:szCs w:val="24"/>
              </w:rPr>
              <w:t>spice</w:t>
            </w:r>
            <w:proofErr w:type="spellEnd"/>
          </w:p>
          <w:p w14:paraId="72FAEF5C" w14:textId="2680AAB9" w:rsidR="001C05F4" w:rsidRDefault="001C05F4" w:rsidP="001C05F4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2022-Oktober 2022                  Praktikum bei TK Elevator GmbH</w:t>
            </w:r>
          </w:p>
          <w:p w14:paraId="3CA9FE54" w14:textId="2278080A" w:rsidR="00B772CE" w:rsidRPr="00917634" w:rsidRDefault="00917634" w:rsidP="00917634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Hard- und Softwareentwicklung </w:t>
            </w:r>
          </w:p>
        </w:tc>
        <w:tc>
          <w:tcPr>
            <w:tcW w:w="6095" w:type="dxa"/>
          </w:tcPr>
          <w:p w14:paraId="608EBA19" w14:textId="77777777" w:rsidR="00B772CE" w:rsidRPr="00FC69D0" w:rsidRDefault="00B772CE" w:rsidP="00B41CCF">
            <w:pPr>
              <w:spacing w:before="60" w:after="60"/>
              <w:rPr>
                <w:sz w:val="26"/>
                <w:szCs w:val="26"/>
              </w:rPr>
            </w:pPr>
          </w:p>
          <w:p w14:paraId="5E864C43" w14:textId="77777777" w:rsidR="00B772CE" w:rsidRDefault="00B772CE" w:rsidP="00B41CCF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 xml:space="preserve">Pfadfinder, Badminton, Informatik </w:t>
            </w:r>
          </w:p>
          <w:p w14:paraId="612897DB" w14:textId="77777777" w:rsidR="00B772CE" w:rsidRPr="00FC69D0" w:rsidRDefault="00B772CE" w:rsidP="00B41CCF">
            <w:pPr>
              <w:spacing w:before="60" w:after="60"/>
              <w:ind w:left="41"/>
              <w:rPr>
                <w:sz w:val="26"/>
                <w:szCs w:val="26"/>
              </w:rPr>
            </w:pPr>
          </w:p>
        </w:tc>
      </w:tr>
      <w:tr w:rsidR="00217C70" w:rsidRPr="00CF1A49" w14:paraId="6489B09F" w14:textId="77777777" w:rsidTr="00B41CCF">
        <w:tc>
          <w:tcPr>
            <w:tcW w:w="10323" w:type="dxa"/>
          </w:tcPr>
          <w:p w14:paraId="730500B4" w14:textId="77777777" w:rsidR="00217C70" w:rsidRDefault="00217C70" w:rsidP="00B41CC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21F8E584" w14:textId="77777777" w:rsidR="00217C70" w:rsidRPr="00FC69D0" w:rsidRDefault="00217C70" w:rsidP="00B41CCF">
            <w:pPr>
              <w:spacing w:before="60" w:after="60"/>
              <w:rPr>
                <w:sz w:val="26"/>
                <w:szCs w:val="26"/>
              </w:rPr>
            </w:pPr>
          </w:p>
        </w:tc>
      </w:tr>
    </w:tbl>
    <w:p w14:paraId="638A9C10" w14:textId="1F5269DD" w:rsidR="00B772CE" w:rsidRDefault="00B772CE" w:rsidP="00486277">
      <w:pPr>
        <w:pStyle w:val="berschrift1"/>
      </w:pPr>
    </w:p>
    <w:p w14:paraId="12023AFE" w14:textId="24BFBB75" w:rsidR="00A033F4" w:rsidRDefault="00A033F4" w:rsidP="00A033F4">
      <w:pPr>
        <w:pStyle w:val="berschrift1"/>
      </w:pPr>
      <w:r>
        <w:t>Technische fähigkeiten</w:t>
      </w: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A033F4" w:rsidRPr="00A94545" w14:paraId="34F475E6" w14:textId="77777777" w:rsidTr="007D3050">
        <w:trPr>
          <w:trHeight w:val="509"/>
        </w:trPr>
        <w:tc>
          <w:tcPr>
            <w:tcW w:w="10323" w:type="dxa"/>
          </w:tcPr>
          <w:p w14:paraId="06236BCB" w14:textId="656F90E6" w:rsidR="007D3050" w:rsidRPr="00BD0651" w:rsidRDefault="00A033F4" w:rsidP="00BD0651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Programmiersprachen:                           gute Kenntnisse in C</w:t>
            </w:r>
            <w:r w:rsidR="00B36642">
              <w:rPr>
                <w:sz w:val="24"/>
                <w:szCs w:val="24"/>
              </w:rPr>
              <w:t>/C++</w:t>
            </w:r>
          </w:p>
          <w:p w14:paraId="2D69BF68" w14:textId="77777777" w:rsidR="007D3050" w:rsidRPr="00BD0651" w:rsidRDefault="007D3050" w:rsidP="007D3050">
            <w:pPr>
              <w:rPr>
                <w:sz w:val="24"/>
                <w:szCs w:val="24"/>
              </w:rPr>
            </w:pPr>
          </w:p>
          <w:p w14:paraId="7870D825" w14:textId="67CD1B7C" w:rsidR="007D3050" w:rsidRPr="00A94545" w:rsidRDefault="007D3050" w:rsidP="007D3050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Tools:                                                         gute Kenntnisse </w:t>
            </w:r>
            <w:proofErr w:type="spellStart"/>
            <w:r w:rsidRPr="00A94545">
              <w:rPr>
                <w:sz w:val="24"/>
                <w:szCs w:val="24"/>
              </w:rPr>
              <w:t>KiCad</w:t>
            </w:r>
            <w:proofErr w:type="spellEnd"/>
            <w:r w:rsidRPr="00A94545">
              <w:rPr>
                <w:sz w:val="24"/>
                <w:szCs w:val="24"/>
              </w:rPr>
              <w:t>, GitHub</w:t>
            </w:r>
            <w:r w:rsidR="001C05F4">
              <w:rPr>
                <w:sz w:val="24"/>
                <w:szCs w:val="24"/>
              </w:rPr>
              <w:t xml:space="preserve"> und </w:t>
            </w:r>
            <w:proofErr w:type="spellStart"/>
            <w:r w:rsidR="001C05F4">
              <w:rPr>
                <w:sz w:val="24"/>
                <w:szCs w:val="24"/>
              </w:rPr>
              <w:t>LTspice</w:t>
            </w:r>
            <w:proofErr w:type="spellEnd"/>
            <w:r w:rsidR="00655966" w:rsidRPr="00A94545">
              <w:rPr>
                <w:sz w:val="24"/>
                <w:szCs w:val="24"/>
              </w:rPr>
              <w:t xml:space="preserve">,  </w:t>
            </w:r>
          </w:p>
          <w:p w14:paraId="05679938" w14:textId="68C80DAB" w:rsidR="00655966" w:rsidRPr="00A94545" w:rsidRDefault="00655966" w:rsidP="007D3050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                                                                    Grundlagenkenntnisse in MATLAB, </w:t>
            </w:r>
            <w:r w:rsidR="001C05F4">
              <w:rPr>
                <w:sz w:val="24"/>
                <w:szCs w:val="24"/>
              </w:rPr>
              <w:t>STM32CubeIDE</w:t>
            </w:r>
            <w:r w:rsidRPr="00A94545">
              <w:rPr>
                <w:sz w:val="24"/>
                <w:szCs w:val="24"/>
              </w:rPr>
              <w:t>, Visio</w:t>
            </w:r>
          </w:p>
          <w:p w14:paraId="7045BECB" w14:textId="14D244FD" w:rsidR="00655966" w:rsidRDefault="00655966" w:rsidP="00655966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 xml:space="preserve">                                                                  </w:t>
            </w:r>
            <w:r w:rsidR="007351EA">
              <w:rPr>
                <w:sz w:val="24"/>
                <w:szCs w:val="24"/>
              </w:rPr>
              <w:t xml:space="preserve">  und </w:t>
            </w:r>
            <w:proofErr w:type="spellStart"/>
            <w:r w:rsidR="007351EA">
              <w:rPr>
                <w:sz w:val="24"/>
                <w:szCs w:val="24"/>
              </w:rPr>
              <w:t>Altium</w:t>
            </w:r>
            <w:proofErr w:type="spellEnd"/>
            <w:r w:rsidR="007351EA">
              <w:rPr>
                <w:sz w:val="24"/>
                <w:szCs w:val="24"/>
              </w:rPr>
              <w:t xml:space="preserve"> Designer</w:t>
            </w:r>
            <w:r w:rsidR="00E02D11">
              <w:rPr>
                <w:sz w:val="24"/>
                <w:szCs w:val="24"/>
              </w:rPr>
              <w:t>.</w:t>
            </w:r>
            <w:r w:rsidR="007351EA">
              <w:rPr>
                <w:sz w:val="24"/>
                <w:szCs w:val="24"/>
              </w:rPr>
              <w:t xml:space="preserve"> </w:t>
            </w:r>
          </w:p>
          <w:p w14:paraId="53C92DC9" w14:textId="77777777" w:rsidR="00A94545" w:rsidRPr="00A94545" w:rsidRDefault="00A94545" w:rsidP="00655966">
            <w:pPr>
              <w:rPr>
                <w:sz w:val="24"/>
                <w:szCs w:val="24"/>
              </w:rPr>
            </w:pPr>
          </w:p>
          <w:p w14:paraId="7629F214" w14:textId="77777777" w:rsidR="00A94545" w:rsidRDefault="00A94545" w:rsidP="00655966">
            <w:pPr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eiteres</w:t>
            </w:r>
            <w:r w:rsidRPr="00A9454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                                                 sehr gute Kenntnisse in MS Office – Programmen,</w:t>
            </w:r>
          </w:p>
          <w:p w14:paraId="6F4EEAD2" w14:textId="7A289791" w:rsidR="00A94545" w:rsidRPr="00B13CB4" w:rsidRDefault="00A94545" w:rsidP="006559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</w:t>
            </w:r>
            <w:proofErr w:type="spellStart"/>
            <w:r w:rsidRPr="00B13CB4">
              <w:rPr>
                <w:sz w:val="24"/>
                <w:szCs w:val="24"/>
                <w:lang w:val="en-US"/>
              </w:rPr>
              <w:t>gute</w:t>
            </w:r>
            <w:proofErr w:type="spellEnd"/>
            <w:r w:rsidRPr="00B13CB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3CB4">
              <w:rPr>
                <w:sz w:val="24"/>
                <w:szCs w:val="24"/>
                <w:lang w:val="en-US"/>
              </w:rPr>
              <w:t>Kenntnisse</w:t>
            </w:r>
            <w:proofErr w:type="spellEnd"/>
            <w:r w:rsidRPr="00B13CB4">
              <w:rPr>
                <w:sz w:val="24"/>
                <w:szCs w:val="24"/>
                <w:lang w:val="en-US"/>
              </w:rPr>
              <w:t xml:space="preserve"> in ROS</w:t>
            </w:r>
            <w:r w:rsidR="000E232D" w:rsidRPr="00B13CB4">
              <w:rPr>
                <w:sz w:val="24"/>
                <w:szCs w:val="24"/>
                <w:lang w:val="en-US"/>
              </w:rPr>
              <w:t xml:space="preserve">, Linux und </w:t>
            </w:r>
            <w:r w:rsidRPr="00B13CB4">
              <w:rPr>
                <w:sz w:val="24"/>
                <w:szCs w:val="24"/>
                <w:lang w:val="en-US"/>
              </w:rPr>
              <w:t>Development Boards</w:t>
            </w:r>
            <w:r w:rsidR="000E232D" w:rsidRPr="00B13CB4">
              <w:rPr>
                <w:sz w:val="24"/>
                <w:szCs w:val="24"/>
                <w:lang w:val="en-US"/>
              </w:rPr>
              <w:t xml:space="preserve"> </w:t>
            </w:r>
          </w:p>
          <w:p w14:paraId="33B3E5A3" w14:textId="77777777" w:rsidR="00B13CB4" w:rsidRDefault="00A94545" w:rsidP="00655966">
            <w:pPr>
              <w:rPr>
                <w:sz w:val="24"/>
                <w:szCs w:val="24"/>
                <w:lang w:val="en-US"/>
              </w:rPr>
            </w:pPr>
            <w:r w:rsidRPr="000E232D">
              <w:rPr>
                <w:sz w:val="24"/>
                <w:szCs w:val="24"/>
                <w:lang w:val="en-US"/>
              </w:rPr>
              <w:t xml:space="preserve">                                                                    von </w:t>
            </w:r>
            <w:proofErr w:type="spellStart"/>
            <w:r w:rsidR="000E232D" w:rsidRPr="000E232D">
              <w:rPr>
                <w:sz w:val="24"/>
                <w:szCs w:val="24"/>
                <w:lang w:val="en-US"/>
              </w:rPr>
              <w:t>Espressif</w:t>
            </w:r>
            <w:proofErr w:type="spellEnd"/>
            <w:r w:rsidR="000E232D" w:rsidRPr="000E232D">
              <w:rPr>
                <w:sz w:val="24"/>
                <w:szCs w:val="24"/>
                <w:lang w:val="en-US"/>
              </w:rPr>
              <w:t xml:space="preserve"> Systems</w:t>
            </w:r>
            <w:r w:rsidRPr="000E232D">
              <w:rPr>
                <w:sz w:val="24"/>
                <w:szCs w:val="24"/>
                <w:lang w:val="en-US"/>
              </w:rPr>
              <w:t xml:space="preserve">, </w:t>
            </w:r>
            <w:r w:rsidR="001C05F4">
              <w:rPr>
                <w:sz w:val="24"/>
                <w:szCs w:val="24"/>
                <w:lang w:val="en-US"/>
              </w:rPr>
              <w:t>ST</w:t>
            </w:r>
            <w:r w:rsidR="00B13CB4">
              <w:rPr>
                <w:sz w:val="24"/>
                <w:szCs w:val="24"/>
                <w:lang w:val="en-US"/>
              </w:rPr>
              <w:t>Microelectronics N.V.</w:t>
            </w:r>
          </w:p>
          <w:p w14:paraId="21915AC9" w14:textId="7EEF8CD0" w:rsidR="00A94545" w:rsidRPr="000E232D" w:rsidRDefault="00B13CB4" w:rsidP="006559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               </w:t>
            </w:r>
            <w:r w:rsidR="00A94545" w:rsidRPr="000E232D">
              <w:rPr>
                <w:sz w:val="24"/>
                <w:szCs w:val="24"/>
                <w:lang w:val="en-US"/>
              </w:rPr>
              <w:t xml:space="preserve"> und </w:t>
            </w:r>
            <w:r>
              <w:rPr>
                <w:sz w:val="24"/>
                <w:szCs w:val="24"/>
                <w:lang w:val="en-US"/>
              </w:rPr>
              <w:t>Microchip Technology Inc.</w:t>
            </w:r>
          </w:p>
        </w:tc>
        <w:tc>
          <w:tcPr>
            <w:tcW w:w="6095" w:type="dxa"/>
          </w:tcPr>
          <w:p w14:paraId="60549A99" w14:textId="77777777" w:rsidR="00A033F4" w:rsidRPr="000E232D" w:rsidRDefault="00A033F4" w:rsidP="00B41CCF">
            <w:pPr>
              <w:spacing w:before="60" w:after="60"/>
              <w:ind w:left="41"/>
              <w:rPr>
                <w:sz w:val="26"/>
                <w:szCs w:val="26"/>
                <w:lang w:val="en-US"/>
              </w:rPr>
            </w:pPr>
          </w:p>
          <w:p w14:paraId="28BBC7A9" w14:textId="77777777" w:rsidR="00A033F4" w:rsidRPr="00A94545" w:rsidRDefault="00A033F4" w:rsidP="00B41CCF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Soziales Praktikum</w:t>
            </w:r>
          </w:p>
          <w:p w14:paraId="46E75D56" w14:textId="77777777" w:rsidR="00A033F4" w:rsidRPr="00A94545" w:rsidRDefault="00A033F4" w:rsidP="00B41CCF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Informatik Praktikum</w:t>
            </w:r>
          </w:p>
        </w:tc>
      </w:tr>
    </w:tbl>
    <w:p w14:paraId="37B41123" w14:textId="3B6AF14A" w:rsidR="00A033F4" w:rsidRPr="00A94545" w:rsidRDefault="00A033F4" w:rsidP="00A033F4"/>
    <w:p w14:paraId="50941433" w14:textId="75858B66" w:rsidR="00486277" w:rsidRPr="00A94545" w:rsidRDefault="000E5174" w:rsidP="00486277">
      <w:pPr>
        <w:pStyle w:val="berschrift1"/>
      </w:pPr>
      <w:r w:rsidRPr="00A94545">
        <w:t>Sonstiges</w:t>
      </w: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5F13B5" w:rsidRPr="00A94545" w14:paraId="576A1F8C" w14:textId="77777777" w:rsidTr="00F44CA0">
        <w:trPr>
          <w:trHeight w:val="68"/>
        </w:trPr>
        <w:tc>
          <w:tcPr>
            <w:tcW w:w="10323" w:type="dxa"/>
          </w:tcPr>
          <w:p w14:paraId="0320F222" w14:textId="42C655CD" w:rsidR="00F64983" w:rsidRDefault="00F64983" w:rsidP="005F13B5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Oktober 2012                                            Teilnahme an der Junior-Ingenieur-Akademie</w:t>
            </w:r>
          </w:p>
          <w:p w14:paraId="5BD7B8A0" w14:textId="716F673D" w:rsidR="005F13B5" w:rsidRPr="00A9454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März 2014</w:t>
            </w:r>
            <w:r w:rsidRPr="00A94545">
              <w:rPr>
                <w:sz w:val="24"/>
                <w:szCs w:val="24"/>
              </w:rPr>
              <w:tab/>
            </w:r>
            <w:r w:rsidRPr="00A94545">
              <w:rPr>
                <w:sz w:val="24"/>
                <w:szCs w:val="24"/>
              </w:rPr>
              <w:tab/>
            </w:r>
            <w:r w:rsidRPr="00A94545">
              <w:rPr>
                <w:sz w:val="24"/>
                <w:szCs w:val="24"/>
              </w:rPr>
              <w:tab/>
              <w:t xml:space="preserve">                Soziales Praktikum</w:t>
            </w:r>
          </w:p>
          <w:p w14:paraId="02884BEC" w14:textId="59D88A44" w:rsid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Februar 2015                                             Informatik Praktikum</w:t>
            </w:r>
          </w:p>
          <w:p w14:paraId="171BC8E5" w14:textId="0EA1D4DA" w:rsidR="00F64983" w:rsidRPr="00F64983" w:rsidRDefault="00F64983" w:rsidP="005F13B5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C25365">
              <w:rPr>
                <w:sz w:val="24"/>
                <w:szCs w:val="24"/>
                <w:lang w:val="en-GB"/>
              </w:rPr>
              <w:t>November 2019                                        Workshop</w:t>
            </w:r>
            <w:r>
              <w:rPr>
                <w:sz w:val="24"/>
                <w:szCs w:val="24"/>
                <w:lang w:val="en-GB"/>
              </w:rPr>
              <w:t>:</w:t>
            </w:r>
            <w:r w:rsidRPr="00C25365">
              <w:rPr>
                <w:sz w:val="24"/>
                <w:szCs w:val="24"/>
                <w:lang w:val="en-GB"/>
              </w:rPr>
              <w:t xml:space="preserve"> TI Robotic S</w:t>
            </w:r>
            <w:r>
              <w:rPr>
                <w:sz w:val="24"/>
                <w:szCs w:val="24"/>
                <w:lang w:val="en-GB"/>
              </w:rPr>
              <w:t>ystem Learning</w:t>
            </w:r>
          </w:p>
        </w:tc>
        <w:tc>
          <w:tcPr>
            <w:tcW w:w="6095" w:type="dxa"/>
          </w:tcPr>
          <w:p w14:paraId="1FF6BD27" w14:textId="77777777" w:rsidR="005F13B5" w:rsidRPr="00F64983" w:rsidRDefault="005F13B5" w:rsidP="005F13B5">
            <w:pPr>
              <w:spacing w:before="60" w:after="60"/>
              <w:ind w:left="41"/>
              <w:rPr>
                <w:sz w:val="26"/>
                <w:szCs w:val="26"/>
                <w:lang w:val="en-US"/>
              </w:rPr>
            </w:pPr>
          </w:p>
          <w:p w14:paraId="57C35157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Soziales Praktikum</w:t>
            </w:r>
          </w:p>
          <w:p w14:paraId="7B145E14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>Informatik Praktikum</w:t>
            </w:r>
          </w:p>
        </w:tc>
      </w:tr>
      <w:tr w:rsidR="005F13B5" w:rsidRPr="00A94545" w14:paraId="0176AADE" w14:textId="77777777" w:rsidTr="005F13B5">
        <w:tc>
          <w:tcPr>
            <w:tcW w:w="10323" w:type="dxa"/>
          </w:tcPr>
          <w:p w14:paraId="1D49287C" w14:textId="56E0F19C" w:rsidR="005F13B5" w:rsidRDefault="00CF767F" w:rsidP="00CF767F">
            <w:pPr>
              <w:spacing w:before="60" w:after="60"/>
              <w:rPr>
                <w:sz w:val="24"/>
                <w:szCs w:val="24"/>
                <w:lang w:val="en-GB"/>
              </w:rPr>
            </w:pPr>
            <w:r w:rsidRPr="00F64983">
              <w:rPr>
                <w:sz w:val="24"/>
                <w:szCs w:val="24"/>
                <w:lang w:val="en-US"/>
              </w:rPr>
              <w:t xml:space="preserve"> </w:t>
            </w:r>
          </w:p>
          <w:p w14:paraId="1AA2E2BC" w14:textId="6D87DCB9" w:rsidR="005F13B5" w:rsidRPr="00A94545" w:rsidRDefault="005F13B5" w:rsidP="009D2F6B">
            <w:pPr>
              <w:spacing w:before="60" w:after="60"/>
              <w:rPr>
                <w:sz w:val="24"/>
                <w:szCs w:val="24"/>
              </w:rPr>
            </w:pPr>
            <w:r w:rsidRPr="00A94545">
              <w:rPr>
                <w:sz w:val="24"/>
                <w:szCs w:val="24"/>
              </w:rPr>
              <w:t>Persönliche Interessen/Hobbys:            Badminton,</w:t>
            </w:r>
            <w:r w:rsidR="00E430B0">
              <w:rPr>
                <w:sz w:val="24"/>
                <w:szCs w:val="24"/>
              </w:rPr>
              <w:t xml:space="preserve"> Fußball</w:t>
            </w:r>
            <w:r w:rsidRPr="00A94545">
              <w:rPr>
                <w:sz w:val="24"/>
                <w:szCs w:val="24"/>
              </w:rPr>
              <w:t xml:space="preserve"> </w:t>
            </w:r>
          </w:p>
          <w:p w14:paraId="526DB784" w14:textId="4FBC79A8" w:rsidR="00F44CA0" w:rsidRPr="00F64983" w:rsidRDefault="00F44CA0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6261F7D" w14:textId="77777777" w:rsidR="005F13B5" w:rsidRPr="00F64983" w:rsidRDefault="005F13B5" w:rsidP="005F13B5">
            <w:pPr>
              <w:spacing w:before="60" w:after="60"/>
              <w:rPr>
                <w:sz w:val="26"/>
                <w:szCs w:val="26"/>
              </w:rPr>
            </w:pPr>
          </w:p>
          <w:p w14:paraId="0F92E4C4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A94545">
              <w:rPr>
                <w:sz w:val="26"/>
                <w:szCs w:val="26"/>
              </w:rPr>
              <w:t xml:space="preserve">Pfadfinder, Badminton, Informatik </w:t>
            </w:r>
          </w:p>
          <w:p w14:paraId="115EEB54" w14:textId="77777777" w:rsidR="005F13B5" w:rsidRPr="00A9454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</w:tc>
      </w:tr>
    </w:tbl>
    <w:p w14:paraId="4085C6B6" w14:textId="1B528783" w:rsidR="00B51D1B" w:rsidRPr="006E1507" w:rsidRDefault="00B51D1B" w:rsidP="00CB12FC"/>
    <w:sectPr w:rsidR="00B51D1B" w:rsidRPr="006E1507" w:rsidSect="008653B2">
      <w:footerReference w:type="default" r:id="rId8"/>
      <w:headerReference w:type="first" r:id="rId9"/>
      <w:foot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49E1" w14:textId="77777777" w:rsidR="00323B50" w:rsidRDefault="00323B50" w:rsidP="0068194B">
      <w:r>
        <w:separator/>
      </w:r>
    </w:p>
    <w:p w14:paraId="2AC82D48" w14:textId="77777777" w:rsidR="00323B50" w:rsidRDefault="00323B50"/>
    <w:p w14:paraId="5C7DF640" w14:textId="77777777" w:rsidR="00323B50" w:rsidRDefault="00323B50"/>
  </w:endnote>
  <w:endnote w:type="continuationSeparator" w:id="0">
    <w:p w14:paraId="710839ED" w14:textId="77777777" w:rsidR="00323B50" w:rsidRDefault="00323B50" w:rsidP="0068194B">
      <w:r>
        <w:continuationSeparator/>
      </w:r>
    </w:p>
    <w:p w14:paraId="63A33254" w14:textId="77777777" w:rsidR="00323B50" w:rsidRDefault="00323B50"/>
    <w:p w14:paraId="06CEBCD3" w14:textId="77777777" w:rsidR="00323B50" w:rsidRDefault="00323B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8164F" w14:textId="77777777" w:rsidR="002B2958" w:rsidRDefault="002B2958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8653B2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26F4" w14:textId="52DA0514" w:rsidR="00BD7197" w:rsidRDefault="00BD7197">
    <w:pPr>
      <w:pStyle w:val="Fuzeile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FB64E" w14:textId="77777777" w:rsidR="00323B50" w:rsidRDefault="00323B50" w:rsidP="0068194B">
      <w:r>
        <w:separator/>
      </w:r>
    </w:p>
    <w:p w14:paraId="6DE1900C" w14:textId="77777777" w:rsidR="00323B50" w:rsidRDefault="00323B50"/>
    <w:p w14:paraId="016001AB" w14:textId="77777777" w:rsidR="00323B50" w:rsidRDefault="00323B50"/>
  </w:footnote>
  <w:footnote w:type="continuationSeparator" w:id="0">
    <w:p w14:paraId="5A12CB30" w14:textId="77777777" w:rsidR="00323B50" w:rsidRDefault="00323B50" w:rsidP="0068194B">
      <w:r>
        <w:continuationSeparator/>
      </w:r>
    </w:p>
    <w:p w14:paraId="1E09DD16" w14:textId="77777777" w:rsidR="00323B50" w:rsidRDefault="00323B50"/>
    <w:p w14:paraId="7B735700" w14:textId="77777777" w:rsidR="00323B50" w:rsidRDefault="00323B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22B9" w14:textId="77777777" w:rsidR="00236D54" w:rsidRPr="004E01EB" w:rsidRDefault="00F476C4" w:rsidP="005A1B10">
    <w:pPr>
      <w:pStyle w:val="Kopfzeile"/>
    </w:pPr>
    <w:r w:rsidRPr="004E01EB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E4A21E" wp14:editId="222C1E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Gerader Verbinder 5" descr="Trennlinie für Überschri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4B4456" id="Gerader Verbinder 5" o:spid="_x0000_s1026" alt="Trennlinie für Überschrift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FB6AB3"/>
    <w:multiLevelType w:val="hybridMultilevel"/>
    <w:tmpl w:val="4FEEDB5C"/>
    <w:lvl w:ilvl="0" w:tplc="0407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12" w15:restartNumberingAfterBreak="0">
    <w:nsid w:val="2E053C9A"/>
    <w:multiLevelType w:val="hybridMultilevel"/>
    <w:tmpl w:val="334C6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58A480B"/>
    <w:multiLevelType w:val="hybridMultilevel"/>
    <w:tmpl w:val="2E84C930"/>
    <w:lvl w:ilvl="0" w:tplc="0407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68F83679"/>
    <w:multiLevelType w:val="hybridMultilevel"/>
    <w:tmpl w:val="1158BB90"/>
    <w:lvl w:ilvl="0" w:tplc="0407000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</w:abstractNum>
  <w:num w:numId="1" w16cid:durableId="372466377">
    <w:abstractNumId w:val="9"/>
  </w:num>
  <w:num w:numId="2" w16cid:durableId="784538798">
    <w:abstractNumId w:val="8"/>
  </w:num>
  <w:num w:numId="3" w16cid:durableId="258373040">
    <w:abstractNumId w:val="7"/>
  </w:num>
  <w:num w:numId="4" w16cid:durableId="511989726">
    <w:abstractNumId w:val="6"/>
  </w:num>
  <w:num w:numId="5" w16cid:durableId="1539512365">
    <w:abstractNumId w:val="10"/>
  </w:num>
  <w:num w:numId="6" w16cid:durableId="1526599556">
    <w:abstractNumId w:val="3"/>
  </w:num>
  <w:num w:numId="7" w16cid:durableId="1728140884">
    <w:abstractNumId w:val="13"/>
  </w:num>
  <w:num w:numId="8" w16cid:durableId="981735253">
    <w:abstractNumId w:val="2"/>
  </w:num>
  <w:num w:numId="9" w16cid:durableId="1937397993">
    <w:abstractNumId w:val="14"/>
  </w:num>
  <w:num w:numId="10" w16cid:durableId="1445542324">
    <w:abstractNumId w:val="5"/>
  </w:num>
  <w:num w:numId="11" w16cid:durableId="1836022187">
    <w:abstractNumId w:val="4"/>
  </w:num>
  <w:num w:numId="12" w16cid:durableId="62485348">
    <w:abstractNumId w:val="1"/>
  </w:num>
  <w:num w:numId="13" w16cid:durableId="1075666165">
    <w:abstractNumId w:val="0"/>
  </w:num>
  <w:num w:numId="14" w16cid:durableId="1084957196">
    <w:abstractNumId w:val="15"/>
  </w:num>
  <w:num w:numId="15" w16cid:durableId="603418173">
    <w:abstractNumId w:val="16"/>
  </w:num>
  <w:num w:numId="16" w16cid:durableId="2034455294">
    <w:abstractNumId w:val="12"/>
  </w:num>
  <w:num w:numId="17" w16cid:durableId="1618027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8"/>
    <w:rsid w:val="000001EF"/>
    <w:rsid w:val="00007322"/>
    <w:rsid w:val="00007728"/>
    <w:rsid w:val="00024584"/>
    <w:rsid w:val="00024730"/>
    <w:rsid w:val="00025CCD"/>
    <w:rsid w:val="00037BF5"/>
    <w:rsid w:val="00055E95"/>
    <w:rsid w:val="0007021F"/>
    <w:rsid w:val="00094564"/>
    <w:rsid w:val="00097587"/>
    <w:rsid w:val="000B2BA5"/>
    <w:rsid w:val="000B34CA"/>
    <w:rsid w:val="000C08DB"/>
    <w:rsid w:val="000E1F67"/>
    <w:rsid w:val="000E232D"/>
    <w:rsid w:val="000E5174"/>
    <w:rsid w:val="000F2F8C"/>
    <w:rsid w:val="0010006E"/>
    <w:rsid w:val="00100C8F"/>
    <w:rsid w:val="001045A8"/>
    <w:rsid w:val="00114A91"/>
    <w:rsid w:val="00114F5E"/>
    <w:rsid w:val="001427E1"/>
    <w:rsid w:val="00155E8B"/>
    <w:rsid w:val="00163668"/>
    <w:rsid w:val="00171566"/>
    <w:rsid w:val="00174676"/>
    <w:rsid w:val="001755A8"/>
    <w:rsid w:val="00184014"/>
    <w:rsid w:val="00192008"/>
    <w:rsid w:val="001C05F4"/>
    <w:rsid w:val="001C0E68"/>
    <w:rsid w:val="001C42DD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C70"/>
    <w:rsid w:val="002253B0"/>
    <w:rsid w:val="00236D54"/>
    <w:rsid w:val="00241D8C"/>
    <w:rsid w:val="00241FDB"/>
    <w:rsid w:val="00246A59"/>
    <w:rsid w:val="0024720C"/>
    <w:rsid w:val="00251F62"/>
    <w:rsid w:val="00252E04"/>
    <w:rsid w:val="002617AE"/>
    <w:rsid w:val="002638D0"/>
    <w:rsid w:val="00263DCD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3B50"/>
    <w:rsid w:val="00325B57"/>
    <w:rsid w:val="00336056"/>
    <w:rsid w:val="003544E1"/>
    <w:rsid w:val="00366398"/>
    <w:rsid w:val="003A0632"/>
    <w:rsid w:val="003A30E5"/>
    <w:rsid w:val="003A6ADF"/>
    <w:rsid w:val="003B5928"/>
    <w:rsid w:val="003C4EB6"/>
    <w:rsid w:val="003D380F"/>
    <w:rsid w:val="003E160D"/>
    <w:rsid w:val="003E190B"/>
    <w:rsid w:val="003F1D5F"/>
    <w:rsid w:val="00405128"/>
    <w:rsid w:val="00406CFF"/>
    <w:rsid w:val="00416B25"/>
    <w:rsid w:val="00420592"/>
    <w:rsid w:val="0042180D"/>
    <w:rsid w:val="0042634B"/>
    <w:rsid w:val="004319E0"/>
    <w:rsid w:val="00437E8C"/>
    <w:rsid w:val="00440225"/>
    <w:rsid w:val="00443DB3"/>
    <w:rsid w:val="004726BC"/>
    <w:rsid w:val="00473173"/>
    <w:rsid w:val="00474105"/>
    <w:rsid w:val="00480E6E"/>
    <w:rsid w:val="00486277"/>
    <w:rsid w:val="00487BA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4C7"/>
    <w:rsid w:val="00510392"/>
    <w:rsid w:val="00513E2A"/>
    <w:rsid w:val="00550A8F"/>
    <w:rsid w:val="00552F66"/>
    <w:rsid w:val="00566A35"/>
    <w:rsid w:val="0056701E"/>
    <w:rsid w:val="005740D7"/>
    <w:rsid w:val="005A0F26"/>
    <w:rsid w:val="005A1B10"/>
    <w:rsid w:val="005A6850"/>
    <w:rsid w:val="005A7399"/>
    <w:rsid w:val="005B1B1B"/>
    <w:rsid w:val="005C5932"/>
    <w:rsid w:val="005D3CA7"/>
    <w:rsid w:val="005D4CC1"/>
    <w:rsid w:val="005E7388"/>
    <w:rsid w:val="005F13B5"/>
    <w:rsid w:val="005F4B91"/>
    <w:rsid w:val="005F50F6"/>
    <w:rsid w:val="005F55D2"/>
    <w:rsid w:val="0062312F"/>
    <w:rsid w:val="00625F2C"/>
    <w:rsid w:val="00655966"/>
    <w:rsid w:val="006618E9"/>
    <w:rsid w:val="00665515"/>
    <w:rsid w:val="0068194B"/>
    <w:rsid w:val="00684955"/>
    <w:rsid w:val="00692703"/>
    <w:rsid w:val="006A1962"/>
    <w:rsid w:val="006A23B5"/>
    <w:rsid w:val="006B5D48"/>
    <w:rsid w:val="006B7D7B"/>
    <w:rsid w:val="006C1A5E"/>
    <w:rsid w:val="006E1507"/>
    <w:rsid w:val="006E1B55"/>
    <w:rsid w:val="00712D8B"/>
    <w:rsid w:val="007273B7"/>
    <w:rsid w:val="007336C7"/>
    <w:rsid w:val="00733E0A"/>
    <w:rsid w:val="007351EA"/>
    <w:rsid w:val="0074403D"/>
    <w:rsid w:val="00746D44"/>
    <w:rsid w:val="007538DC"/>
    <w:rsid w:val="007575ED"/>
    <w:rsid w:val="00757803"/>
    <w:rsid w:val="0079206B"/>
    <w:rsid w:val="00796076"/>
    <w:rsid w:val="007B5798"/>
    <w:rsid w:val="007C0566"/>
    <w:rsid w:val="007C1FB7"/>
    <w:rsid w:val="007C606B"/>
    <w:rsid w:val="007D3050"/>
    <w:rsid w:val="007E6A61"/>
    <w:rsid w:val="007F0625"/>
    <w:rsid w:val="007F0F39"/>
    <w:rsid w:val="00801140"/>
    <w:rsid w:val="00803404"/>
    <w:rsid w:val="00807061"/>
    <w:rsid w:val="00834955"/>
    <w:rsid w:val="00855B59"/>
    <w:rsid w:val="00860461"/>
    <w:rsid w:val="0086487C"/>
    <w:rsid w:val="008653B2"/>
    <w:rsid w:val="00870B20"/>
    <w:rsid w:val="0087555C"/>
    <w:rsid w:val="00877EEF"/>
    <w:rsid w:val="008829F8"/>
    <w:rsid w:val="00885897"/>
    <w:rsid w:val="008A5108"/>
    <w:rsid w:val="008A6538"/>
    <w:rsid w:val="008A7042"/>
    <w:rsid w:val="008B53BC"/>
    <w:rsid w:val="008C2D75"/>
    <w:rsid w:val="008C7056"/>
    <w:rsid w:val="008D55A6"/>
    <w:rsid w:val="008F021B"/>
    <w:rsid w:val="008F3B14"/>
    <w:rsid w:val="00901899"/>
    <w:rsid w:val="0090344B"/>
    <w:rsid w:val="00905715"/>
    <w:rsid w:val="0091321E"/>
    <w:rsid w:val="00913946"/>
    <w:rsid w:val="00917634"/>
    <w:rsid w:val="0092726B"/>
    <w:rsid w:val="009361BA"/>
    <w:rsid w:val="00944F78"/>
    <w:rsid w:val="009510E7"/>
    <w:rsid w:val="00952C89"/>
    <w:rsid w:val="009571D8"/>
    <w:rsid w:val="00961884"/>
    <w:rsid w:val="009619F7"/>
    <w:rsid w:val="009650EA"/>
    <w:rsid w:val="0097790C"/>
    <w:rsid w:val="0098506E"/>
    <w:rsid w:val="009956B0"/>
    <w:rsid w:val="00995DDC"/>
    <w:rsid w:val="009A44CE"/>
    <w:rsid w:val="009C4DFC"/>
    <w:rsid w:val="009D2F6B"/>
    <w:rsid w:val="009D44F8"/>
    <w:rsid w:val="009E3160"/>
    <w:rsid w:val="009F220C"/>
    <w:rsid w:val="009F2F9B"/>
    <w:rsid w:val="009F3B05"/>
    <w:rsid w:val="009F4931"/>
    <w:rsid w:val="00A033F4"/>
    <w:rsid w:val="00A14534"/>
    <w:rsid w:val="00A15F85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A77"/>
    <w:rsid w:val="00A755E8"/>
    <w:rsid w:val="00A93A5D"/>
    <w:rsid w:val="00A94545"/>
    <w:rsid w:val="00AB32F8"/>
    <w:rsid w:val="00AB610B"/>
    <w:rsid w:val="00AD360E"/>
    <w:rsid w:val="00AD40FB"/>
    <w:rsid w:val="00AD782D"/>
    <w:rsid w:val="00AE7650"/>
    <w:rsid w:val="00AF4FD4"/>
    <w:rsid w:val="00B10EBE"/>
    <w:rsid w:val="00B13CB4"/>
    <w:rsid w:val="00B16D68"/>
    <w:rsid w:val="00B236F1"/>
    <w:rsid w:val="00B3629C"/>
    <w:rsid w:val="00B36642"/>
    <w:rsid w:val="00B50F99"/>
    <w:rsid w:val="00B51D1B"/>
    <w:rsid w:val="00B540F4"/>
    <w:rsid w:val="00B60FD0"/>
    <w:rsid w:val="00B622DF"/>
    <w:rsid w:val="00B6332A"/>
    <w:rsid w:val="00B772CE"/>
    <w:rsid w:val="00B81760"/>
    <w:rsid w:val="00B8494C"/>
    <w:rsid w:val="00BA1546"/>
    <w:rsid w:val="00BB4E51"/>
    <w:rsid w:val="00BD0651"/>
    <w:rsid w:val="00BD20CC"/>
    <w:rsid w:val="00BD431F"/>
    <w:rsid w:val="00BD7197"/>
    <w:rsid w:val="00BE2073"/>
    <w:rsid w:val="00BE423E"/>
    <w:rsid w:val="00BF61AC"/>
    <w:rsid w:val="00C0564A"/>
    <w:rsid w:val="00C1556F"/>
    <w:rsid w:val="00C25365"/>
    <w:rsid w:val="00C3591C"/>
    <w:rsid w:val="00C47FA6"/>
    <w:rsid w:val="00C510E3"/>
    <w:rsid w:val="00C57FC6"/>
    <w:rsid w:val="00C65599"/>
    <w:rsid w:val="00C66A7D"/>
    <w:rsid w:val="00C779DA"/>
    <w:rsid w:val="00C814F7"/>
    <w:rsid w:val="00C912BB"/>
    <w:rsid w:val="00CA4B4D"/>
    <w:rsid w:val="00CB12FC"/>
    <w:rsid w:val="00CB35C3"/>
    <w:rsid w:val="00CB560C"/>
    <w:rsid w:val="00CD14A8"/>
    <w:rsid w:val="00CD323D"/>
    <w:rsid w:val="00CE2957"/>
    <w:rsid w:val="00CE4030"/>
    <w:rsid w:val="00CE64B3"/>
    <w:rsid w:val="00CF1A49"/>
    <w:rsid w:val="00CF767F"/>
    <w:rsid w:val="00D0630C"/>
    <w:rsid w:val="00D139C6"/>
    <w:rsid w:val="00D243A9"/>
    <w:rsid w:val="00D24635"/>
    <w:rsid w:val="00D305E5"/>
    <w:rsid w:val="00D32C96"/>
    <w:rsid w:val="00D37CD3"/>
    <w:rsid w:val="00D429DA"/>
    <w:rsid w:val="00D51839"/>
    <w:rsid w:val="00D66A52"/>
    <w:rsid w:val="00D66EFA"/>
    <w:rsid w:val="00D72A2D"/>
    <w:rsid w:val="00D9521A"/>
    <w:rsid w:val="00D95937"/>
    <w:rsid w:val="00DA3914"/>
    <w:rsid w:val="00DA42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D11"/>
    <w:rsid w:val="00E14498"/>
    <w:rsid w:val="00E15FAB"/>
    <w:rsid w:val="00E2397A"/>
    <w:rsid w:val="00E254DB"/>
    <w:rsid w:val="00E300FC"/>
    <w:rsid w:val="00E32F79"/>
    <w:rsid w:val="00E362DB"/>
    <w:rsid w:val="00E430B0"/>
    <w:rsid w:val="00E5632B"/>
    <w:rsid w:val="00E70240"/>
    <w:rsid w:val="00E71E6B"/>
    <w:rsid w:val="00E81CC5"/>
    <w:rsid w:val="00E85A87"/>
    <w:rsid w:val="00E85B4A"/>
    <w:rsid w:val="00E9528E"/>
    <w:rsid w:val="00EA5099"/>
    <w:rsid w:val="00EB0A1E"/>
    <w:rsid w:val="00EC1351"/>
    <w:rsid w:val="00EC4CBF"/>
    <w:rsid w:val="00EE2CA8"/>
    <w:rsid w:val="00EF17E8"/>
    <w:rsid w:val="00EF51D9"/>
    <w:rsid w:val="00F130DD"/>
    <w:rsid w:val="00F24884"/>
    <w:rsid w:val="00F40487"/>
    <w:rsid w:val="00F44CA0"/>
    <w:rsid w:val="00F476C4"/>
    <w:rsid w:val="00F61DF9"/>
    <w:rsid w:val="00F64983"/>
    <w:rsid w:val="00F81960"/>
    <w:rsid w:val="00F8769D"/>
    <w:rsid w:val="00F9350C"/>
    <w:rsid w:val="00F94EB5"/>
    <w:rsid w:val="00F9624D"/>
    <w:rsid w:val="00FB31C1"/>
    <w:rsid w:val="00FB58F2"/>
    <w:rsid w:val="00FC64EF"/>
    <w:rsid w:val="00FC6AEA"/>
    <w:rsid w:val="00FD3D13"/>
    <w:rsid w:val="00FE55A2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6E55A"/>
  <w15:chartTrackingRefBased/>
  <w15:docId w15:val="{2860718C-4722-4648-B122-54DAB80E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507"/>
  </w:style>
  <w:style w:type="paragraph" w:styleId="berschrift1">
    <w:name w:val="heading 1"/>
    <w:basedOn w:val="Standard"/>
    <w:link w:val="berschrift1Zch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57803"/>
  </w:style>
  <w:style w:type="character" w:customStyle="1" w:styleId="KopfzeileZchn">
    <w:name w:val="Kopfzeile Zchn"/>
    <w:basedOn w:val="Absatz-Standardschriftart"/>
    <w:link w:val="Kopfzeile"/>
    <w:uiPriority w:val="99"/>
    <w:rsid w:val="00757803"/>
  </w:style>
  <w:style w:type="paragraph" w:styleId="Fuzeile">
    <w:name w:val="footer"/>
    <w:basedOn w:val="Standard"/>
    <w:link w:val="FuzeileZchn"/>
    <w:uiPriority w:val="99"/>
    <w:unhideWhenUsed/>
    <w:rsid w:val="009F220C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9F220C"/>
  </w:style>
  <w:style w:type="character" w:styleId="Platzhaltertext">
    <w:name w:val="Placeholder Text"/>
    <w:basedOn w:val="Absatz-Standardschriftart"/>
    <w:uiPriority w:val="99"/>
    <w:semiHidden/>
    <w:rsid w:val="009A44CE"/>
    <w:rPr>
      <w:color w:val="595959" w:themeColor="text1" w:themeTint="A6"/>
    </w:rPr>
  </w:style>
  <w:style w:type="paragraph" w:customStyle="1" w:styleId="Kontaktinfos">
    <w:name w:val="Kontaktinfos"/>
    <w:basedOn w:val="Standard"/>
    <w:uiPriority w:val="3"/>
    <w:qFormat/>
    <w:rsid w:val="00D66A52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F9"/>
    <w:rPr>
      <w:rFonts w:eastAsiaTheme="majorEastAsia" w:cstheme="majorBidi"/>
      <w:b/>
      <w:caps/>
      <w:szCs w:val="24"/>
    </w:rPr>
  </w:style>
  <w:style w:type="table" w:styleId="Tabellenraster">
    <w:name w:val="Table Grid"/>
    <w:basedOn w:val="NormaleTabelle"/>
    <w:uiPriority w:val="39"/>
    <w:rsid w:val="00F9350C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6E1507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B51D1B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6DFF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6DF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6DFF"/>
    <w:rPr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316DFF"/>
    <w:rPr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DF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6DF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6DF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16DF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DF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DF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D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DF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6DF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16DFF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6DF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6DF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6DF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6DF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6DFF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647D3"/>
  </w:style>
  <w:style w:type="paragraph" w:styleId="Blocktext">
    <w:name w:val="Block Text"/>
    <w:basedOn w:val="Standar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647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647D3"/>
  </w:style>
  <w:style w:type="paragraph" w:styleId="Textkrper2">
    <w:name w:val="Body Text 2"/>
    <w:basedOn w:val="Standard"/>
    <w:link w:val="Textkrper2Zchn"/>
    <w:uiPriority w:val="99"/>
    <w:semiHidden/>
    <w:unhideWhenUsed/>
    <w:rsid w:val="002647D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647D3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647D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647D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647D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647D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647D3"/>
  </w:style>
  <w:style w:type="paragraph" w:styleId="Gruformel">
    <w:name w:val="Closing"/>
    <w:basedOn w:val="Standard"/>
    <w:link w:val="GruformelZchn"/>
    <w:uiPriority w:val="99"/>
    <w:semiHidden/>
    <w:unhideWhenUsed/>
    <w:rsid w:val="002647D3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647D3"/>
  </w:style>
  <w:style w:type="table" w:styleId="FarbigesRaster">
    <w:name w:val="Colorful Grid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647D3"/>
  </w:style>
  <w:style w:type="character" w:customStyle="1" w:styleId="DatumZchn">
    <w:name w:val="Datum Zchn"/>
    <w:basedOn w:val="Absatz-Standardschriftart"/>
    <w:link w:val="Datum"/>
    <w:uiPriority w:val="99"/>
    <w:semiHidden/>
    <w:rsid w:val="002647D3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647D3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647D3"/>
  </w:style>
  <w:style w:type="character" w:styleId="Endnotenzeichen">
    <w:name w:val="endnote reference"/>
    <w:basedOn w:val="Absatz-Standardschriftart"/>
    <w:uiPriority w:val="99"/>
    <w:semiHidden/>
    <w:unhideWhenUsed/>
    <w:rsid w:val="002647D3"/>
    <w:rPr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647D3"/>
    <w:rPr>
      <w:vertAlign w:val="superscript"/>
    </w:rPr>
  </w:style>
  <w:style w:type="table" w:styleId="Gitternetztabelle1hell">
    <w:name w:val="Grid Table 1 Light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2647D3"/>
  </w:style>
  <w:style w:type="paragraph" w:styleId="HTMLAdresse">
    <w:name w:val="HTML Address"/>
    <w:basedOn w:val="Standard"/>
    <w:link w:val="HTMLAdresseZchn"/>
    <w:uiPriority w:val="99"/>
    <w:semiHidden/>
    <w:unhideWhenUsed/>
    <w:rsid w:val="002647D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647D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647D3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647D3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79206B"/>
    <w:rPr>
      <w:b/>
      <w:iCs/>
      <w:color w:val="262626" w:themeColor="text1" w:themeTint="D9"/>
    </w:rPr>
  </w:style>
  <w:style w:type="table" w:styleId="HellesRaster">
    <w:name w:val="Light Grid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647D3"/>
  </w:style>
  <w:style w:type="paragraph" w:styleId="Liste">
    <w:name w:val="List"/>
    <w:basedOn w:val="Standard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647D3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unhideWhenUsed/>
    <w:rsid w:val="002647D3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647D3"/>
  </w:style>
  <w:style w:type="paragraph" w:styleId="StandardWeb">
    <w:name w:val="Normal (Web)"/>
    <w:basedOn w:val="Standar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647D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647D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647D3"/>
  </w:style>
  <w:style w:type="character" w:styleId="Seitenzahl">
    <w:name w:val="page number"/>
    <w:basedOn w:val="Absatz-Standardschriftart"/>
    <w:uiPriority w:val="99"/>
    <w:semiHidden/>
    <w:unhideWhenUsed/>
    <w:rsid w:val="002647D3"/>
  </w:style>
  <w:style w:type="table" w:styleId="EinfacheTabelle1">
    <w:name w:val="Plain Table 1"/>
    <w:basedOn w:val="NormaleTabelle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647D3"/>
  </w:style>
  <w:style w:type="character" w:customStyle="1" w:styleId="AnredeZchn">
    <w:name w:val="Anrede Zchn"/>
    <w:basedOn w:val="Absatz-Standardschriftart"/>
    <w:link w:val="Anrede"/>
    <w:uiPriority w:val="99"/>
    <w:semiHidden/>
    <w:rsid w:val="002647D3"/>
  </w:style>
  <w:style w:type="paragraph" w:styleId="Unterschrift">
    <w:name w:val="Signature"/>
    <w:basedOn w:val="Standard"/>
    <w:link w:val="UnterschriftZchn"/>
    <w:uiPriority w:val="99"/>
    <w:semiHidden/>
    <w:unhideWhenUsed/>
    <w:rsid w:val="002647D3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647D3"/>
  </w:style>
  <w:style w:type="character" w:styleId="SchwacheHervorhebung">
    <w:name w:val="Subtle Emphasis"/>
    <w:basedOn w:val="Absatz-Standardschriftar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647D3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647D3"/>
  </w:style>
  <w:style w:type="table" w:styleId="TabelleProfessionell">
    <w:name w:val="Table Professional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64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647D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647D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647D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647D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647D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647D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647D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KontaktinfosHervorhebung">
    <w:name w:val="Kontaktinfos Hervorhebung"/>
    <w:basedOn w:val="Standard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Chronologischer%20Lebenslauf%20(Design%20Moder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3E95AA8874C9D872E8820F36F2F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244812-7D91-49E5-AC15-6D9AFED429BE}"/>
      </w:docPartPr>
      <w:docPartBody>
        <w:p w:rsidR="00B63EA3" w:rsidRDefault="005E6DE9">
          <w:pPr>
            <w:pStyle w:val="F383E95AA8874C9D872E8820F36F2FDB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9"/>
    <w:rsid w:val="00090EA8"/>
    <w:rsid w:val="001E4688"/>
    <w:rsid w:val="002E4D6B"/>
    <w:rsid w:val="002F1028"/>
    <w:rsid w:val="00325C81"/>
    <w:rsid w:val="003F5002"/>
    <w:rsid w:val="00453488"/>
    <w:rsid w:val="004A430D"/>
    <w:rsid w:val="004E07F8"/>
    <w:rsid w:val="005E6DE9"/>
    <w:rsid w:val="005F4A9A"/>
    <w:rsid w:val="006616AC"/>
    <w:rsid w:val="006F4C7F"/>
    <w:rsid w:val="00805787"/>
    <w:rsid w:val="009A7759"/>
    <w:rsid w:val="009E7557"/>
    <w:rsid w:val="00A71B0F"/>
    <w:rsid w:val="00B63EA3"/>
    <w:rsid w:val="00D7024E"/>
    <w:rsid w:val="00E434C9"/>
    <w:rsid w:val="00E87CD9"/>
    <w:rsid w:val="00EE6E70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"/>
    <w:rPr>
      <w:b/>
      <w:iCs/>
      <w:color w:val="262626" w:themeColor="text1" w:themeTint="D9"/>
    </w:rPr>
  </w:style>
  <w:style w:type="paragraph" w:customStyle="1" w:styleId="F383E95AA8874C9D872E8820F36F2FDB">
    <w:name w:val="F383E95AA8874C9D872E8820F36F2FDB"/>
  </w:style>
  <w:style w:type="character" w:styleId="SchwacherVerweis">
    <w:name w:val="Subtle Reference"/>
    <w:basedOn w:val="Absatz-Standardschriftar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13A5-B48E-4F62-BCAB-DE0FA68B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Chronologischer Lebenslauf (Design Modern).dotx</Template>
  <TotalTime>0</TotalTime>
  <Pages>2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unnkn</cp:lastModifiedBy>
  <cp:revision>6</cp:revision>
  <cp:lastPrinted>2022-01-20T09:01:00Z</cp:lastPrinted>
  <dcterms:created xsi:type="dcterms:W3CDTF">2022-07-10T15:48:00Z</dcterms:created>
  <dcterms:modified xsi:type="dcterms:W3CDTF">2022-07-10T19:09:00Z</dcterms:modified>
  <cp:category/>
</cp:coreProperties>
</file>