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tabelle für Name, Kontaktinformationen und Ziel"/>
      </w:tblPr>
      <w:tblGrid>
        <w:gridCol w:w="9026"/>
      </w:tblGrid>
      <w:tr w:rsidR="00692703" w:rsidRPr="00CF1A49" w14:paraId="5CF79107" w14:textId="77777777" w:rsidTr="00C912BB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7336DA7" w14:textId="77777777" w:rsidR="00692703" w:rsidRPr="009F2F9B" w:rsidRDefault="008A5108" w:rsidP="00913946">
            <w:pPr>
              <w:pStyle w:val="Titel"/>
              <w:rPr>
                <w:color w:val="000000" w:themeColor="text1"/>
              </w:rPr>
            </w:pPr>
            <w:r w:rsidRPr="009F2F9B">
              <w:rPr>
                <w:color w:val="000000" w:themeColor="text1"/>
              </w:rPr>
              <w:t>Anselm</w:t>
            </w:r>
            <w:r w:rsidR="00692703" w:rsidRPr="009F2F9B">
              <w:rPr>
                <w:color w:val="000000" w:themeColor="text1"/>
                <w:lang w:bidi="de-DE"/>
              </w:rPr>
              <w:t xml:space="preserve"> </w:t>
            </w:r>
            <w:r w:rsidRPr="009F2F9B">
              <w:rPr>
                <w:rStyle w:val="IntensiveHervorhebung"/>
                <w:b w:val="0"/>
                <w:bCs/>
                <w:color w:val="000000" w:themeColor="text1"/>
              </w:rPr>
              <w:t>Scherr</w:t>
            </w:r>
          </w:p>
          <w:p w14:paraId="7B027203" w14:textId="2C2718B9" w:rsidR="00692703" w:rsidRPr="00CF1A49" w:rsidRDefault="00094564" w:rsidP="00913946">
            <w:pPr>
              <w:pStyle w:val="Kontaktinfos"/>
              <w:contextualSpacing w:val="0"/>
            </w:pPr>
            <w:r>
              <w:t>Geranienstraße 16</w:t>
            </w:r>
            <w:r w:rsidR="00487BAD">
              <w:t>,</w:t>
            </w:r>
            <w:r w:rsidR="008A5108">
              <w:t xml:space="preserve"> </w:t>
            </w:r>
            <w:r w:rsidR="00443DB3">
              <w:t>76185 Karlsruhe</w:t>
            </w:r>
            <w:r w:rsidR="00692703" w:rsidRPr="00CF1A49">
              <w:rPr>
                <w:lang w:bidi="de-DE"/>
              </w:rPr>
              <w:t xml:space="preserve"> </w:t>
            </w:r>
            <w:sdt>
              <w:sdtPr>
                <w:alias w:val="Trennpunkt:"/>
                <w:tag w:val="Trennpunkt:"/>
                <w:id w:val="-1459182552"/>
                <w:placeholder>
                  <w:docPart w:val="F383E95AA8874C9D872E8820F36F2FD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rPr>
                    <w:lang w:bidi="de-DE"/>
                  </w:rPr>
                  <w:t>·</w:t>
                </w:r>
              </w:sdtContent>
            </w:sdt>
            <w:r w:rsidR="00692703" w:rsidRPr="00CF1A49">
              <w:rPr>
                <w:lang w:bidi="de-DE"/>
              </w:rPr>
              <w:t xml:space="preserve"> </w:t>
            </w:r>
            <w:r w:rsidR="00443DB3">
              <w:t>01573 6476839</w:t>
            </w:r>
          </w:p>
          <w:p w14:paraId="27DCCED5" w14:textId="77777777" w:rsidR="00692703" w:rsidRPr="00CF1A49" w:rsidRDefault="00D429DA" w:rsidP="00913946">
            <w:pPr>
              <w:pStyle w:val="KontaktinfosHervorhebung"/>
              <w:contextualSpacing w:val="0"/>
            </w:pPr>
            <w:r w:rsidRPr="00037BF5">
              <w:rPr>
                <w:color w:val="00B050"/>
              </w:rPr>
              <w:t>a</w:t>
            </w:r>
            <w:r w:rsidR="008A5108" w:rsidRPr="00037BF5">
              <w:rPr>
                <w:color w:val="00B050"/>
              </w:rPr>
              <w:t>nselm.scherr@hotmail.de</w:t>
            </w:r>
          </w:p>
        </w:tc>
      </w:tr>
      <w:tr w:rsidR="009571D8" w:rsidRPr="00CF1A49" w14:paraId="733582B6" w14:textId="77777777" w:rsidTr="00F44CA0">
        <w:trPr>
          <w:trHeight w:val="566"/>
        </w:trPr>
        <w:tc>
          <w:tcPr>
            <w:tcW w:w="9360" w:type="dxa"/>
            <w:tcMar>
              <w:top w:w="432" w:type="dxa"/>
            </w:tcMar>
          </w:tcPr>
          <w:p w14:paraId="2083969B" w14:textId="77777777" w:rsidR="001755A8" w:rsidRPr="00CF1A49" w:rsidRDefault="001755A8" w:rsidP="00913946">
            <w:pPr>
              <w:contextualSpacing w:val="0"/>
            </w:pPr>
          </w:p>
        </w:tc>
      </w:tr>
    </w:tbl>
    <w:p w14:paraId="66E4681E" w14:textId="67C754F1" w:rsidR="004E01EB" w:rsidRDefault="00896731" w:rsidP="004E01EB">
      <w:pPr>
        <w:pStyle w:val="berschrift1"/>
      </w:pPr>
      <w:r>
        <w:t>PERSONAL DATA</w:t>
      </w:r>
    </w:p>
    <w:p w14:paraId="6A8B4C0F" w14:textId="77777777" w:rsidR="00F44CA0" w:rsidRPr="00CF1A49" w:rsidRDefault="00F44CA0" w:rsidP="004E01EB">
      <w:pPr>
        <w:pStyle w:val="berschrift1"/>
      </w:pPr>
    </w:p>
    <w:tbl>
      <w:tblPr>
        <w:tblStyle w:val="Tabellenraster"/>
        <w:tblW w:w="573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Erfahrung"/>
      </w:tblPr>
      <w:tblGrid>
        <w:gridCol w:w="10323"/>
      </w:tblGrid>
      <w:tr w:rsidR="001D0BF1" w:rsidRPr="00CF1A49" w14:paraId="25F4B17B" w14:textId="77777777" w:rsidTr="0087555C">
        <w:tc>
          <w:tcPr>
            <w:tcW w:w="10323" w:type="dxa"/>
          </w:tcPr>
          <w:tbl>
            <w:tblPr>
              <w:tblW w:w="9747" w:type="dxa"/>
              <w:tblLook w:val="04A0" w:firstRow="1" w:lastRow="0" w:firstColumn="1" w:lastColumn="0" w:noHBand="0" w:noVBand="1"/>
            </w:tblPr>
            <w:tblGrid>
              <w:gridCol w:w="3510"/>
              <w:gridCol w:w="6237"/>
            </w:tblGrid>
            <w:tr w:rsidR="00C912BB" w14:paraId="4F309BB5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637B253B" w14:textId="41C3A184" w:rsidR="00C912BB" w:rsidRPr="00C912BB" w:rsidRDefault="0076465C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Second n</w:t>
                  </w:r>
                  <w:r w:rsidR="00C912BB" w:rsidRPr="00C912BB">
                    <w:rPr>
                      <w:sz w:val="24"/>
                      <w:szCs w:val="24"/>
                    </w:rPr>
                    <w:t>ame:</w:t>
                  </w:r>
                </w:p>
              </w:tc>
              <w:tc>
                <w:tcPr>
                  <w:tcW w:w="6237" w:type="dxa"/>
                  <w:hideMark/>
                </w:tcPr>
                <w:p w14:paraId="06503C94" w14:textId="23541F32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Scherr</w:t>
                  </w:r>
                </w:p>
              </w:tc>
            </w:tr>
            <w:tr w:rsidR="00C912BB" w14:paraId="17D1BE5E" w14:textId="77777777" w:rsidTr="0087555C">
              <w:trPr>
                <w:trHeight w:val="323"/>
              </w:trPr>
              <w:tc>
                <w:tcPr>
                  <w:tcW w:w="3510" w:type="dxa"/>
                  <w:hideMark/>
                </w:tcPr>
                <w:p w14:paraId="16D25376" w14:textId="78B1DB28" w:rsidR="00C912BB" w:rsidRPr="00C912BB" w:rsidRDefault="00896731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First name</w:t>
                  </w:r>
                  <w:r w:rsidR="00C912BB" w:rsidRPr="00C912BB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237" w:type="dxa"/>
                  <w:hideMark/>
                </w:tcPr>
                <w:p w14:paraId="1DD88E24" w14:textId="77777777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Anselm Ludwig</w:t>
                  </w:r>
                </w:p>
              </w:tc>
            </w:tr>
            <w:tr w:rsidR="00C912BB" w14:paraId="5C94AF28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6480D3F8" w14:textId="31A42DAA" w:rsidR="00C912BB" w:rsidRPr="00C912BB" w:rsidRDefault="00896731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addres</w:t>
                  </w:r>
                  <w:r w:rsidR="00C912BB" w:rsidRPr="00C912BB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237" w:type="dxa"/>
                  <w:hideMark/>
                </w:tcPr>
                <w:p w14:paraId="3D50B74C" w14:textId="3CAD98CC" w:rsidR="00C912BB" w:rsidRPr="00C912BB" w:rsidRDefault="00025CCD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Geranienstraße</w:t>
                  </w:r>
                  <w:r w:rsidR="00C912BB" w:rsidRPr="00C912BB">
                    <w:rPr>
                      <w:sz w:val="24"/>
                      <w:szCs w:val="24"/>
                    </w:rPr>
                    <w:t xml:space="preserve"> 1</w:t>
                  </w:r>
                  <w:r>
                    <w:rPr>
                      <w:sz w:val="24"/>
                      <w:szCs w:val="24"/>
                    </w:rPr>
                    <w:t>6</w:t>
                  </w:r>
                  <w:r w:rsidR="00C912BB" w:rsidRPr="00C912BB">
                    <w:rPr>
                      <w:sz w:val="24"/>
                      <w:szCs w:val="24"/>
                    </w:rPr>
                    <w:t>, 7</w:t>
                  </w:r>
                  <w:r>
                    <w:rPr>
                      <w:sz w:val="24"/>
                      <w:szCs w:val="24"/>
                    </w:rPr>
                    <w:t>6185</w:t>
                  </w:r>
                  <w:r w:rsidR="00C912BB" w:rsidRPr="00C912B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Karlsruhe</w:t>
                  </w:r>
                </w:p>
              </w:tc>
            </w:tr>
            <w:tr w:rsidR="00C912BB" w14:paraId="2700D4B4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4F10757C" w14:textId="54529D5F" w:rsidR="00C912BB" w:rsidRPr="00C912BB" w:rsidRDefault="00896731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Birth date</w:t>
                  </w:r>
                  <w:r w:rsidR="00C912BB" w:rsidRPr="00C912BB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237" w:type="dxa"/>
                  <w:hideMark/>
                </w:tcPr>
                <w:p w14:paraId="4577FBB9" w14:textId="77777777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27.02.1999</w:t>
                  </w:r>
                </w:p>
              </w:tc>
            </w:tr>
            <w:tr w:rsidR="00C912BB" w14:paraId="65E86852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65ECD7D4" w14:textId="7E0AA545" w:rsidR="00C912BB" w:rsidRPr="00C912BB" w:rsidRDefault="00E1076F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Place of birth</w:t>
                  </w:r>
                  <w:r w:rsidR="00C912BB" w:rsidRPr="00C912BB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237" w:type="dxa"/>
                  <w:hideMark/>
                </w:tcPr>
                <w:p w14:paraId="4A20C312" w14:textId="77777777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>Ludwigsburg</w:t>
                  </w:r>
                </w:p>
              </w:tc>
            </w:tr>
            <w:tr w:rsidR="00C912BB" w14:paraId="2FFAA1E1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1FF70960" w14:textId="3D0D5CEC" w:rsidR="00C912BB" w:rsidRPr="00C912BB" w:rsidRDefault="00E1076F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parents</w:t>
                  </w:r>
                  <w:r w:rsidR="00C912BB" w:rsidRPr="00C912BB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237" w:type="dxa"/>
                  <w:hideMark/>
                </w:tcPr>
                <w:p w14:paraId="632F7DD1" w14:textId="65E3B15E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 xml:space="preserve">Kerstin Scherr, </w:t>
                  </w:r>
                  <w:r w:rsidR="00E1076F">
                    <w:rPr>
                      <w:sz w:val="24"/>
                      <w:szCs w:val="24"/>
                    </w:rPr>
                    <w:t>felt designer</w:t>
                  </w:r>
                </w:p>
              </w:tc>
            </w:tr>
            <w:tr w:rsidR="00C912BB" w14:paraId="190216EA" w14:textId="77777777" w:rsidTr="0087555C">
              <w:trPr>
                <w:trHeight w:val="352"/>
              </w:trPr>
              <w:tc>
                <w:tcPr>
                  <w:tcW w:w="3510" w:type="dxa"/>
                </w:tcPr>
                <w:p w14:paraId="3D20FE3E" w14:textId="77777777" w:rsidR="00C912BB" w:rsidRPr="00C912BB" w:rsidRDefault="00C912BB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237" w:type="dxa"/>
                  <w:hideMark/>
                </w:tcPr>
                <w:p w14:paraId="35C671A2" w14:textId="07AE2C29" w:rsidR="00C912BB" w:rsidRPr="00C912BB" w:rsidRDefault="00C912BB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C912BB">
                    <w:rPr>
                      <w:sz w:val="24"/>
                      <w:szCs w:val="24"/>
                    </w:rPr>
                    <w:t xml:space="preserve">Ludwig Scherr, </w:t>
                  </w:r>
                  <w:r w:rsidR="00E1076F" w:rsidRPr="00E1076F">
                    <w:rPr>
                      <w:sz w:val="24"/>
                      <w:szCs w:val="24"/>
                    </w:rPr>
                    <w:t>commercial employee at</w:t>
                  </w:r>
                  <w:r w:rsidRPr="00C912BB">
                    <w:rPr>
                      <w:sz w:val="24"/>
                      <w:szCs w:val="24"/>
                    </w:rPr>
                    <w:t xml:space="preserve"> Daimler AG </w:t>
                  </w:r>
                </w:p>
              </w:tc>
            </w:tr>
            <w:tr w:rsidR="00C912BB" w14:paraId="112E2A6C" w14:textId="77777777" w:rsidTr="0087555C">
              <w:trPr>
                <w:trHeight w:val="352"/>
              </w:trPr>
              <w:tc>
                <w:tcPr>
                  <w:tcW w:w="3510" w:type="dxa"/>
                  <w:hideMark/>
                </w:tcPr>
                <w:p w14:paraId="0035D84B" w14:textId="634EBDDC" w:rsidR="00C912BB" w:rsidRPr="00C912BB" w:rsidRDefault="00E1076F" w:rsidP="00C912BB">
                  <w:pPr>
                    <w:spacing w:before="60" w:after="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siblings</w:t>
                  </w:r>
                  <w:r w:rsidR="00C912BB" w:rsidRPr="00C912BB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237" w:type="dxa"/>
                  <w:hideMark/>
                </w:tcPr>
                <w:p w14:paraId="2CB75B16" w14:textId="4CA4B73F" w:rsidR="00C912BB" w:rsidRPr="00C912BB" w:rsidRDefault="00E1076F" w:rsidP="00C912BB">
                  <w:pPr>
                    <w:spacing w:before="60" w:after="60"/>
                    <w:ind w:left="176"/>
                    <w:rPr>
                      <w:sz w:val="24"/>
                      <w:szCs w:val="24"/>
                    </w:rPr>
                  </w:pPr>
                  <w:r w:rsidRPr="00E1076F">
                    <w:rPr>
                      <w:sz w:val="24"/>
                      <w:szCs w:val="24"/>
                    </w:rPr>
                    <w:t>Two, an older brother and an older sister</w:t>
                  </w:r>
                </w:p>
              </w:tc>
            </w:tr>
          </w:tbl>
          <w:p w14:paraId="331E216A" w14:textId="77777777" w:rsidR="00487BAD" w:rsidRPr="00CF1A49" w:rsidRDefault="00487BAD" w:rsidP="001D0BF1">
            <w:pPr>
              <w:contextualSpacing w:val="0"/>
            </w:pPr>
          </w:p>
        </w:tc>
      </w:tr>
      <w:tr w:rsidR="00F61DF9" w:rsidRPr="00CF1A49" w14:paraId="1B565A3C" w14:textId="77777777" w:rsidTr="0087555C">
        <w:trPr>
          <w:trHeight w:val="14"/>
        </w:trPr>
        <w:tc>
          <w:tcPr>
            <w:tcW w:w="10323" w:type="dxa"/>
            <w:tcMar>
              <w:top w:w="216" w:type="dxa"/>
            </w:tcMar>
          </w:tcPr>
          <w:p w14:paraId="37498A95" w14:textId="77777777" w:rsidR="00F61DF9" w:rsidRDefault="00F61DF9" w:rsidP="00F61DF9"/>
        </w:tc>
      </w:tr>
    </w:tbl>
    <w:p w14:paraId="5AD07D0C" w14:textId="53CD0710" w:rsidR="00DA59AA" w:rsidRPr="00CF1A49" w:rsidRDefault="00991C3A" w:rsidP="0097790C">
      <w:pPr>
        <w:pStyle w:val="berschrift1"/>
      </w:pPr>
      <w:r w:rsidRPr="00991C3A">
        <w:t>School career</w:t>
      </w:r>
    </w:p>
    <w:tbl>
      <w:tblPr>
        <w:tblStyle w:val="Tabellenraster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10323"/>
      </w:tblGrid>
      <w:tr w:rsidR="001D0BF1" w:rsidRPr="00CF1A49" w14:paraId="1A95773A" w14:textId="77777777" w:rsidTr="00F44CA0">
        <w:trPr>
          <w:trHeight w:val="68"/>
        </w:trPr>
        <w:tc>
          <w:tcPr>
            <w:tcW w:w="9355" w:type="dxa"/>
          </w:tcPr>
          <w:p w14:paraId="0B5A199E" w14:textId="77777777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34378272" w14:textId="77777777" w:rsidTr="00F61DF9">
        <w:tc>
          <w:tcPr>
            <w:tcW w:w="9355" w:type="dxa"/>
            <w:tcMar>
              <w:top w:w="216" w:type="dxa"/>
            </w:tcMar>
          </w:tcPr>
          <w:tbl>
            <w:tblPr>
              <w:tblW w:w="9747" w:type="dxa"/>
              <w:tblLook w:val="04A0" w:firstRow="1" w:lastRow="0" w:firstColumn="1" w:lastColumn="0" w:noHBand="0" w:noVBand="1"/>
            </w:tblPr>
            <w:tblGrid>
              <w:gridCol w:w="3652"/>
              <w:gridCol w:w="6095"/>
            </w:tblGrid>
            <w:tr w:rsidR="00C912BB" w:rsidRPr="00C912BB" w14:paraId="022D2CB4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730BA1B7" w14:textId="22A607D0" w:rsidR="00C912BB" w:rsidRPr="00C912BB" w:rsidRDefault="00C912BB" w:rsidP="00C912BB">
                  <w:pPr>
                    <w:spacing w:before="60" w:after="60"/>
                  </w:pPr>
                  <w:r w:rsidRPr="00C912BB">
                    <w:t>September 2005 – M</w:t>
                  </w:r>
                  <w:r w:rsidR="00991C3A">
                    <w:t>arch</w:t>
                  </w:r>
                  <w:r w:rsidRPr="00C912BB">
                    <w:t xml:space="preserve"> 2006</w:t>
                  </w:r>
                </w:p>
              </w:tc>
              <w:tc>
                <w:tcPr>
                  <w:tcW w:w="6095" w:type="dxa"/>
                  <w:hideMark/>
                </w:tcPr>
                <w:p w14:paraId="2047EBC8" w14:textId="77777777" w:rsidR="00C912BB" w:rsidRPr="00C912BB" w:rsidRDefault="00C912BB" w:rsidP="00C912BB">
                  <w:pPr>
                    <w:spacing w:before="60" w:after="60"/>
                    <w:ind w:left="41"/>
                  </w:pPr>
                  <w:r w:rsidRPr="00C912BB">
                    <w:t>Freie Waldorfschule Backnang</w:t>
                  </w:r>
                </w:p>
              </w:tc>
            </w:tr>
            <w:tr w:rsidR="00C912BB" w:rsidRPr="00C912BB" w14:paraId="1C53751C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1A18AF17" w14:textId="7E11CE21" w:rsidR="00C912BB" w:rsidRPr="00C912BB" w:rsidRDefault="00C912BB" w:rsidP="00C912BB">
                  <w:pPr>
                    <w:spacing w:before="60" w:after="60"/>
                  </w:pPr>
                  <w:r w:rsidRPr="00C912BB">
                    <w:t>April 2006 – Jul</w:t>
                  </w:r>
                  <w:r w:rsidR="00991C3A">
                    <w:t>y</w:t>
                  </w:r>
                  <w:r w:rsidRPr="00C912BB">
                    <w:t xml:space="preserve"> 2009</w:t>
                  </w:r>
                </w:p>
              </w:tc>
              <w:tc>
                <w:tcPr>
                  <w:tcW w:w="6095" w:type="dxa"/>
                  <w:hideMark/>
                </w:tcPr>
                <w:p w14:paraId="4001B397" w14:textId="07B46B19" w:rsidR="00C912BB" w:rsidRPr="00C912BB" w:rsidRDefault="00991C3A" w:rsidP="00C912BB">
                  <w:pPr>
                    <w:spacing w:before="60" w:after="60"/>
                    <w:ind w:left="41"/>
                  </w:pPr>
                  <w:r>
                    <w:t>Primary school</w:t>
                  </w:r>
                  <w:r w:rsidR="00C912BB" w:rsidRPr="00C912BB">
                    <w:t xml:space="preserve"> Remseck-Hochdorf</w:t>
                  </w:r>
                </w:p>
              </w:tc>
            </w:tr>
            <w:tr w:rsidR="00C912BB" w:rsidRPr="00C912BB" w14:paraId="34C33203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48C07110" w14:textId="6BCFA5FB" w:rsidR="00C912BB" w:rsidRPr="00C912BB" w:rsidRDefault="00C912BB" w:rsidP="00C912BB">
                  <w:pPr>
                    <w:spacing w:before="60" w:after="60"/>
                  </w:pPr>
                  <w:r w:rsidRPr="00C912BB">
                    <w:t>September 2009 - Jul</w:t>
                  </w:r>
                  <w:r w:rsidR="00991C3A">
                    <w:t>y</w:t>
                  </w:r>
                  <w:r w:rsidRPr="00C912BB">
                    <w:t xml:space="preserve"> 2016</w:t>
                  </w:r>
                </w:p>
              </w:tc>
              <w:tc>
                <w:tcPr>
                  <w:tcW w:w="6095" w:type="dxa"/>
                  <w:hideMark/>
                </w:tcPr>
                <w:p w14:paraId="19BE4E01" w14:textId="7947F696" w:rsidR="00C912BB" w:rsidRPr="00C912BB" w:rsidRDefault="00C912BB" w:rsidP="00C912BB">
                  <w:pPr>
                    <w:spacing w:before="60" w:after="60"/>
                    <w:ind w:left="41"/>
                  </w:pPr>
                  <w:r w:rsidRPr="00C912BB">
                    <w:t>Elly-Heuss-Knapp Realschule Ludwigsburg</w:t>
                  </w:r>
                  <w:r w:rsidRPr="00C912BB">
                    <w:br/>
                  </w:r>
                  <w:r w:rsidR="00991C3A">
                    <w:t>diploma</w:t>
                  </w:r>
                  <w:r w:rsidRPr="00C912BB">
                    <w:t>: Mittlere Reife</w:t>
                  </w:r>
                  <w:r w:rsidR="00991C3A">
                    <w:t xml:space="preserve"> (middle maturity)</w:t>
                  </w:r>
                </w:p>
              </w:tc>
            </w:tr>
            <w:tr w:rsidR="00C912BB" w:rsidRPr="00C912BB" w14:paraId="3D3738AE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646DA8DB" w14:textId="2D1D305D" w:rsidR="00C912BB" w:rsidRDefault="00C912BB" w:rsidP="00C912BB">
                  <w:pPr>
                    <w:spacing w:before="60" w:after="60"/>
                  </w:pPr>
                  <w:r w:rsidRPr="00C912BB">
                    <w:t xml:space="preserve">September 2016 </w:t>
                  </w:r>
                  <w:r w:rsidR="00252E04">
                    <w:t>–</w:t>
                  </w:r>
                  <w:r w:rsidRPr="00C912BB">
                    <w:t xml:space="preserve"> </w:t>
                  </w:r>
                  <w:r w:rsidR="00252E04">
                    <w:t>August 2019</w:t>
                  </w:r>
                </w:p>
                <w:p w14:paraId="76C93F65" w14:textId="77777777" w:rsidR="00252E04" w:rsidRDefault="00252E04" w:rsidP="00C912BB">
                  <w:pPr>
                    <w:spacing w:before="60" w:after="60"/>
                  </w:pPr>
                </w:p>
                <w:p w14:paraId="3F627907" w14:textId="6E26304D" w:rsidR="00252E04" w:rsidRPr="00C912BB" w:rsidRDefault="00252E04" w:rsidP="00C912BB">
                  <w:pPr>
                    <w:spacing w:before="60" w:after="60"/>
                  </w:pPr>
                  <w:r>
                    <w:t>O</w:t>
                  </w:r>
                  <w:r w:rsidR="00991C3A">
                    <w:t>c</w:t>
                  </w:r>
                  <w:r>
                    <w:t>tober 2019 -</w:t>
                  </w:r>
                  <w:r w:rsidR="00991C3A">
                    <w:t xml:space="preserve"> today</w:t>
                  </w:r>
                </w:p>
              </w:tc>
              <w:tc>
                <w:tcPr>
                  <w:tcW w:w="6095" w:type="dxa"/>
                  <w:hideMark/>
                </w:tcPr>
                <w:p w14:paraId="0B342B35" w14:textId="011569CE" w:rsidR="00C912BB" w:rsidRDefault="00C912BB" w:rsidP="00C912BB">
                  <w:pPr>
                    <w:spacing w:before="60" w:after="60"/>
                    <w:ind w:left="41"/>
                  </w:pPr>
                  <w:r w:rsidRPr="00C912BB">
                    <w:t>It.schule (ITS), Stuttgart</w:t>
                  </w:r>
                  <w:r w:rsidRPr="00C912BB">
                    <w:br/>
                  </w:r>
                  <w:r w:rsidR="00991C3A">
                    <w:t>diploma</w:t>
                  </w:r>
                  <w:r w:rsidRPr="00C912BB">
                    <w:t xml:space="preserve">: </w:t>
                  </w:r>
                  <w:r w:rsidR="00991C3A">
                    <w:t>High School</w:t>
                  </w:r>
                </w:p>
                <w:p w14:paraId="177DB59B" w14:textId="77777777" w:rsidR="00252E04" w:rsidRDefault="00252E04" w:rsidP="00C912BB">
                  <w:pPr>
                    <w:spacing w:before="60" w:after="60"/>
                    <w:ind w:left="41"/>
                  </w:pPr>
                  <w:r>
                    <w:t>Elektro- und Informationstechnik</w:t>
                  </w:r>
                </w:p>
                <w:p w14:paraId="3FC9D683" w14:textId="17C40BD8" w:rsidR="00252E04" w:rsidRPr="00C912BB" w:rsidRDefault="00252E04" w:rsidP="00C912BB">
                  <w:pPr>
                    <w:spacing w:before="60" w:after="60"/>
                    <w:ind w:left="41"/>
                  </w:pPr>
                  <w:r>
                    <w:t>KIT</w:t>
                  </w:r>
                  <w:r w:rsidR="005E7388">
                    <w:t xml:space="preserve"> (5. Semester)</w:t>
                  </w:r>
                </w:p>
              </w:tc>
            </w:tr>
            <w:tr w:rsidR="00C912BB" w:rsidRPr="00C912BB" w14:paraId="44FD09D0" w14:textId="77777777" w:rsidTr="00C912BB">
              <w:trPr>
                <w:trHeight w:val="340"/>
              </w:trPr>
              <w:tc>
                <w:tcPr>
                  <w:tcW w:w="3652" w:type="dxa"/>
                  <w:hideMark/>
                </w:tcPr>
                <w:p w14:paraId="0A8643EE" w14:textId="77777777" w:rsidR="00C912BB" w:rsidRPr="00C912BB" w:rsidRDefault="00C912BB" w:rsidP="00C912BB">
                  <w:pPr>
                    <w:spacing w:before="60" w:after="60"/>
                  </w:pPr>
                  <w:r w:rsidRPr="00C912BB">
                    <w:t>Sprachkenntnisse:</w:t>
                  </w:r>
                </w:p>
              </w:tc>
              <w:tc>
                <w:tcPr>
                  <w:tcW w:w="6095" w:type="dxa"/>
                  <w:hideMark/>
                </w:tcPr>
                <w:p w14:paraId="5BE8B755" w14:textId="02C5476A" w:rsidR="00C912BB" w:rsidRPr="00C912BB" w:rsidRDefault="00C912BB" w:rsidP="00C912BB">
                  <w:pPr>
                    <w:spacing w:before="60"/>
                    <w:ind w:left="40"/>
                  </w:pPr>
                  <w:r w:rsidRPr="00C912BB">
                    <w:t>Englisch (</w:t>
                  </w:r>
                  <w:r w:rsidR="00991C3A">
                    <w:t>advanced</w:t>
                  </w:r>
                  <w:r w:rsidRPr="00C912BB">
                    <w:t>)</w:t>
                  </w:r>
                </w:p>
                <w:p w14:paraId="09CE28B9" w14:textId="42DC55FC" w:rsidR="00C912BB" w:rsidRPr="00C912BB" w:rsidRDefault="00C912BB" w:rsidP="00C912BB">
                  <w:pPr>
                    <w:spacing w:before="60"/>
                    <w:ind w:left="40"/>
                  </w:pPr>
                  <w:r w:rsidRPr="00C912BB">
                    <w:t xml:space="preserve">Spanisch </w:t>
                  </w:r>
                  <w:r w:rsidR="00991C3A">
                    <w:t>(beginner</w:t>
                  </w:r>
                  <w:r w:rsidRPr="00C912BB">
                    <w:t>)</w:t>
                  </w:r>
                </w:p>
              </w:tc>
            </w:tr>
          </w:tbl>
          <w:p w14:paraId="5DE2FFC2" w14:textId="77777777" w:rsidR="00F61DF9" w:rsidRDefault="00F61DF9" w:rsidP="00F61DF9"/>
          <w:p w14:paraId="3A6E4AC7" w14:textId="77539E0B" w:rsidR="00F44CA0" w:rsidRDefault="00F44CA0" w:rsidP="00F61DF9"/>
        </w:tc>
      </w:tr>
    </w:tbl>
    <w:p w14:paraId="50941433" w14:textId="43010A1A" w:rsidR="00486277" w:rsidRDefault="009479D6" w:rsidP="00486277">
      <w:pPr>
        <w:pStyle w:val="berschrift1"/>
      </w:pPr>
      <w:r>
        <w:lastRenderedPageBreak/>
        <w:t>other</w:t>
      </w:r>
    </w:p>
    <w:p w14:paraId="617995E5" w14:textId="10786582" w:rsidR="00F44CA0" w:rsidRDefault="00F44CA0" w:rsidP="00486277">
      <w:pPr>
        <w:pStyle w:val="berschrift1"/>
      </w:pPr>
    </w:p>
    <w:p w14:paraId="75DAF49B" w14:textId="4F51F6A8" w:rsidR="00F44CA0" w:rsidRDefault="00F44CA0" w:rsidP="00486277">
      <w:pPr>
        <w:pStyle w:val="berschrift1"/>
      </w:pPr>
    </w:p>
    <w:tbl>
      <w:tblPr>
        <w:tblStyle w:val="Tabellenraster"/>
        <w:tblW w:w="911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tabelle Ausbildung"/>
      </w:tblPr>
      <w:tblGrid>
        <w:gridCol w:w="10323"/>
        <w:gridCol w:w="6095"/>
      </w:tblGrid>
      <w:tr w:rsidR="005F13B5" w:rsidRPr="00CF1A49" w14:paraId="576A1F8C" w14:textId="77777777" w:rsidTr="00F44CA0">
        <w:trPr>
          <w:trHeight w:val="68"/>
        </w:trPr>
        <w:tc>
          <w:tcPr>
            <w:tcW w:w="10323" w:type="dxa"/>
          </w:tcPr>
          <w:p w14:paraId="5BD7B8A0" w14:textId="2D738159" w:rsidR="005F13B5" w:rsidRPr="005F13B5" w:rsidRDefault="005F13B5" w:rsidP="005F13B5">
            <w:pPr>
              <w:spacing w:before="60" w:after="60"/>
              <w:rPr>
                <w:sz w:val="24"/>
                <w:szCs w:val="24"/>
              </w:rPr>
            </w:pPr>
            <w:r w:rsidRPr="005F13B5">
              <w:rPr>
                <w:sz w:val="24"/>
                <w:szCs w:val="24"/>
              </w:rPr>
              <w:t>M</w:t>
            </w:r>
            <w:r w:rsidR="009479D6">
              <w:rPr>
                <w:sz w:val="24"/>
                <w:szCs w:val="24"/>
              </w:rPr>
              <w:t>arch</w:t>
            </w:r>
            <w:r w:rsidRPr="005F13B5">
              <w:rPr>
                <w:sz w:val="24"/>
                <w:szCs w:val="24"/>
              </w:rPr>
              <w:t xml:space="preserve"> 2014</w:t>
            </w:r>
            <w:r w:rsidRPr="005F13B5">
              <w:rPr>
                <w:sz w:val="24"/>
                <w:szCs w:val="24"/>
              </w:rPr>
              <w:tab/>
            </w:r>
            <w:r w:rsidRPr="005F13B5">
              <w:rPr>
                <w:sz w:val="24"/>
                <w:szCs w:val="24"/>
              </w:rPr>
              <w:tab/>
            </w:r>
            <w:r w:rsidRPr="005F13B5">
              <w:rPr>
                <w:sz w:val="24"/>
                <w:szCs w:val="24"/>
              </w:rPr>
              <w:tab/>
              <w:t xml:space="preserve">             </w:t>
            </w:r>
            <w:r>
              <w:rPr>
                <w:sz w:val="24"/>
                <w:szCs w:val="24"/>
              </w:rPr>
              <w:t xml:space="preserve">  </w:t>
            </w:r>
            <w:r w:rsidRPr="005F13B5">
              <w:rPr>
                <w:sz w:val="24"/>
                <w:szCs w:val="24"/>
              </w:rPr>
              <w:t xml:space="preserve">  So</w:t>
            </w:r>
            <w:r w:rsidR="009479D6">
              <w:rPr>
                <w:sz w:val="24"/>
                <w:szCs w:val="24"/>
              </w:rPr>
              <w:t>cial internship</w:t>
            </w:r>
          </w:p>
          <w:p w14:paraId="7DD2B2A1" w14:textId="3F8A8C1C" w:rsidR="005F13B5" w:rsidRPr="005F13B5" w:rsidRDefault="005F13B5" w:rsidP="005F13B5">
            <w:pPr>
              <w:spacing w:before="60" w:after="60"/>
              <w:rPr>
                <w:sz w:val="24"/>
                <w:szCs w:val="24"/>
              </w:rPr>
            </w:pPr>
            <w:r w:rsidRPr="005F13B5">
              <w:rPr>
                <w:sz w:val="24"/>
                <w:szCs w:val="24"/>
              </w:rPr>
              <w:t>Februar</w:t>
            </w:r>
            <w:r w:rsidR="009479D6">
              <w:rPr>
                <w:sz w:val="24"/>
                <w:szCs w:val="24"/>
              </w:rPr>
              <w:t>y</w:t>
            </w:r>
            <w:r w:rsidRPr="005F13B5">
              <w:rPr>
                <w:sz w:val="24"/>
                <w:szCs w:val="24"/>
              </w:rPr>
              <w:t xml:space="preserve"> 2015                         </w:t>
            </w:r>
            <w:r>
              <w:rPr>
                <w:sz w:val="24"/>
                <w:szCs w:val="24"/>
              </w:rPr>
              <w:t xml:space="preserve">                   </w:t>
            </w:r>
            <w:r w:rsidRPr="005F13B5">
              <w:rPr>
                <w:sz w:val="24"/>
                <w:szCs w:val="24"/>
              </w:rPr>
              <w:t>I</w:t>
            </w:r>
            <w:r w:rsidR="009479D6">
              <w:rPr>
                <w:sz w:val="24"/>
                <w:szCs w:val="24"/>
              </w:rPr>
              <w:t>T internship</w:t>
            </w:r>
          </w:p>
          <w:p w14:paraId="171BC8E5" w14:textId="77777777" w:rsidR="005F13B5" w:rsidRPr="005F13B5" w:rsidRDefault="005F13B5" w:rsidP="005F13B5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1FF6BD27" w14:textId="77777777" w:rsidR="005F13B5" w:rsidRPr="00FC69D0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</w:p>
          <w:p w14:paraId="57C35157" w14:textId="77777777" w:rsidR="005F13B5" w:rsidRPr="00FC69D0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FC69D0">
              <w:rPr>
                <w:sz w:val="26"/>
                <w:szCs w:val="26"/>
              </w:rPr>
              <w:t>Soziales Praktikum</w:t>
            </w:r>
          </w:p>
          <w:p w14:paraId="7B145E14" w14:textId="77777777" w:rsidR="005F13B5" w:rsidRPr="00FC69D0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FC69D0">
              <w:rPr>
                <w:sz w:val="26"/>
                <w:szCs w:val="26"/>
              </w:rPr>
              <w:t>Informatik Praktikum</w:t>
            </w:r>
          </w:p>
        </w:tc>
      </w:tr>
      <w:tr w:rsidR="005F13B5" w:rsidRPr="00CF1A49" w14:paraId="0176AADE" w14:textId="77777777" w:rsidTr="005F13B5">
        <w:tc>
          <w:tcPr>
            <w:tcW w:w="10323" w:type="dxa"/>
          </w:tcPr>
          <w:p w14:paraId="1D49287C" w14:textId="77777777" w:rsidR="005F13B5" w:rsidRPr="005F13B5" w:rsidRDefault="005F13B5" w:rsidP="005F13B5">
            <w:pPr>
              <w:spacing w:before="60" w:after="60"/>
              <w:rPr>
                <w:sz w:val="24"/>
                <w:szCs w:val="24"/>
              </w:rPr>
            </w:pPr>
          </w:p>
          <w:p w14:paraId="1AA2E2BC" w14:textId="2B14DCC3" w:rsidR="005F13B5" w:rsidRDefault="009479D6" w:rsidP="005F13B5">
            <w:pPr>
              <w:spacing w:before="60" w:after="60"/>
              <w:ind w:left="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interests/hobbies</w:t>
            </w:r>
            <w:r w:rsidR="005F13B5" w:rsidRPr="005F13B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     </w:t>
            </w:r>
            <w:r w:rsidR="005F13B5" w:rsidRPr="005F13B5">
              <w:rPr>
                <w:sz w:val="24"/>
                <w:szCs w:val="24"/>
              </w:rPr>
              <w:t xml:space="preserve"> </w:t>
            </w:r>
            <w:r w:rsidR="005F13B5">
              <w:rPr>
                <w:sz w:val="24"/>
                <w:szCs w:val="24"/>
              </w:rPr>
              <w:t xml:space="preserve">          </w:t>
            </w:r>
            <w:r w:rsidR="005F13B5" w:rsidRPr="005F13B5">
              <w:rPr>
                <w:sz w:val="24"/>
                <w:szCs w:val="24"/>
              </w:rPr>
              <w:t xml:space="preserve"> Badminton, Informatik</w:t>
            </w:r>
            <w:r>
              <w:rPr>
                <w:sz w:val="24"/>
                <w:szCs w:val="24"/>
              </w:rPr>
              <w:t xml:space="preserve">, meeting friends </w:t>
            </w:r>
          </w:p>
          <w:p w14:paraId="75E0F6EC" w14:textId="40516DD6" w:rsidR="00100C8F" w:rsidRDefault="00100C8F" w:rsidP="005F13B5">
            <w:pPr>
              <w:spacing w:before="60" w:after="60"/>
              <w:ind w:left="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9479D6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tober 2012                                           </w:t>
            </w:r>
            <w:r w:rsidR="00684955">
              <w:rPr>
                <w:sz w:val="24"/>
                <w:szCs w:val="24"/>
              </w:rPr>
              <w:t xml:space="preserve"> </w:t>
            </w:r>
            <w:r w:rsidR="009479D6">
              <w:rPr>
                <w:sz w:val="24"/>
                <w:szCs w:val="24"/>
              </w:rPr>
              <w:t>Participation in</w:t>
            </w:r>
            <w:r>
              <w:rPr>
                <w:sz w:val="24"/>
                <w:szCs w:val="24"/>
              </w:rPr>
              <w:t xml:space="preserve"> </w:t>
            </w:r>
            <w:r w:rsidR="00684955">
              <w:rPr>
                <w:sz w:val="24"/>
                <w:szCs w:val="24"/>
              </w:rPr>
              <w:t>Junior-Ingenieur-A</w:t>
            </w:r>
            <w:r w:rsidR="009479D6">
              <w:rPr>
                <w:sz w:val="24"/>
                <w:szCs w:val="24"/>
              </w:rPr>
              <w:t>c</w:t>
            </w:r>
            <w:r w:rsidR="00684955">
              <w:rPr>
                <w:sz w:val="24"/>
                <w:szCs w:val="24"/>
              </w:rPr>
              <w:t>adem</w:t>
            </w:r>
            <w:r w:rsidR="009479D6">
              <w:rPr>
                <w:sz w:val="24"/>
                <w:szCs w:val="24"/>
              </w:rPr>
              <w:t>y</w:t>
            </w:r>
          </w:p>
          <w:p w14:paraId="1811EA54" w14:textId="4D0425FA" w:rsidR="005E7388" w:rsidRDefault="005A7399" w:rsidP="005F13B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479D6">
              <w:rPr>
                <w:sz w:val="24"/>
                <w:szCs w:val="24"/>
              </w:rPr>
              <w:t>Part.time job</w:t>
            </w:r>
            <w:r>
              <w:rPr>
                <w:sz w:val="24"/>
                <w:szCs w:val="24"/>
              </w:rPr>
              <w:t>:</w:t>
            </w:r>
            <w:r w:rsidR="005E7388">
              <w:rPr>
                <w:sz w:val="24"/>
                <w:szCs w:val="24"/>
              </w:rPr>
              <w:t xml:space="preserve"> </w:t>
            </w:r>
          </w:p>
          <w:p w14:paraId="013CB54A" w14:textId="674321F6" w:rsidR="005F13B5" w:rsidRDefault="005E7388" w:rsidP="005F13B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5A7399">
              <w:rPr>
                <w:sz w:val="24"/>
                <w:szCs w:val="24"/>
              </w:rPr>
              <w:t>201</w:t>
            </w:r>
            <w:r w:rsidR="007575ED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-2019</w:t>
            </w:r>
            <w:r w:rsidR="005A73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</w:t>
            </w:r>
            <w:r w:rsidR="009479D6" w:rsidRPr="009479D6">
              <w:rPr>
                <w:sz w:val="24"/>
                <w:szCs w:val="24"/>
              </w:rPr>
              <w:t>waiter at weddings</w:t>
            </w:r>
          </w:p>
          <w:p w14:paraId="76DCFBE4" w14:textId="51BE1B89" w:rsidR="005E7388" w:rsidRDefault="005E7388" w:rsidP="005F13B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1556F">
              <w:rPr>
                <w:sz w:val="24"/>
                <w:szCs w:val="24"/>
              </w:rPr>
              <w:t xml:space="preserve"> </w:t>
            </w:r>
            <w:r w:rsidR="009479D6">
              <w:rPr>
                <w:sz w:val="24"/>
                <w:szCs w:val="24"/>
              </w:rPr>
              <w:t>Beginning</w:t>
            </w:r>
            <w:r>
              <w:rPr>
                <w:sz w:val="24"/>
                <w:szCs w:val="24"/>
              </w:rPr>
              <w:t xml:space="preserve"> 2021-</w:t>
            </w:r>
            <w:r w:rsidR="009479D6">
              <w:rPr>
                <w:sz w:val="24"/>
                <w:szCs w:val="24"/>
              </w:rPr>
              <w:t>today</w:t>
            </w:r>
            <w:r>
              <w:rPr>
                <w:sz w:val="24"/>
                <w:szCs w:val="24"/>
              </w:rPr>
              <w:t xml:space="preserve">                       </w:t>
            </w:r>
            <w:r w:rsidR="009479D6" w:rsidRPr="009479D6">
              <w:rPr>
                <w:sz w:val="24"/>
                <w:szCs w:val="24"/>
              </w:rPr>
              <w:t>Research assistant on</w:t>
            </w:r>
            <w:r>
              <w:rPr>
                <w:sz w:val="24"/>
                <w:szCs w:val="24"/>
              </w:rPr>
              <w:t xml:space="preserve"> Institut für Technik der                                                      </w:t>
            </w:r>
          </w:p>
          <w:p w14:paraId="4E96CA1E" w14:textId="3F20DA5D" w:rsidR="005E7388" w:rsidRDefault="005E7388" w:rsidP="005F13B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Informationsverarbeitung (ITIV)</w:t>
            </w:r>
          </w:p>
          <w:p w14:paraId="526DB784" w14:textId="0F5B3612" w:rsidR="00F44CA0" w:rsidRPr="005F13B5" w:rsidRDefault="00F44CA0" w:rsidP="005F13B5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56261F7D" w14:textId="77777777" w:rsidR="005F13B5" w:rsidRPr="00FC69D0" w:rsidRDefault="005F13B5" w:rsidP="005F13B5">
            <w:pPr>
              <w:spacing w:before="60" w:after="60"/>
              <w:rPr>
                <w:sz w:val="26"/>
                <w:szCs w:val="26"/>
              </w:rPr>
            </w:pPr>
          </w:p>
          <w:p w14:paraId="0F92E4C4" w14:textId="77777777" w:rsidR="005F13B5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  <w:r w:rsidRPr="00FC69D0">
              <w:rPr>
                <w:sz w:val="26"/>
                <w:szCs w:val="26"/>
              </w:rPr>
              <w:t xml:space="preserve">Pfadfinder, Badminton, Informatik </w:t>
            </w:r>
          </w:p>
          <w:p w14:paraId="115EEB54" w14:textId="77777777" w:rsidR="005F13B5" w:rsidRPr="00FC69D0" w:rsidRDefault="005F13B5" w:rsidP="005F13B5">
            <w:pPr>
              <w:spacing w:before="60" w:after="60"/>
              <w:ind w:left="41"/>
              <w:rPr>
                <w:sz w:val="26"/>
                <w:szCs w:val="26"/>
              </w:rPr>
            </w:pPr>
          </w:p>
        </w:tc>
      </w:tr>
      <w:tr w:rsidR="005E7388" w:rsidRPr="00CF1A49" w14:paraId="1F92FFD2" w14:textId="77777777" w:rsidTr="005F13B5">
        <w:tc>
          <w:tcPr>
            <w:tcW w:w="10323" w:type="dxa"/>
          </w:tcPr>
          <w:p w14:paraId="7C032E4D" w14:textId="77777777" w:rsidR="005E7388" w:rsidRPr="005F13B5" w:rsidRDefault="005E7388" w:rsidP="005F13B5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2114371C" w14:textId="77777777" w:rsidR="005E7388" w:rsidRPr="00FC69D0" w:rsidRDefault="005E7388" w:rsidP="005F13B5">
            <w:pPr>
              <w:spacing w:before="60" w:after="60"/>
              <w:rPr>
                <w:sz w:val="26"/>
                <w:szCs w:val="26"/>
              </w:rPr>
            </w:pPr>
          </w:p>
        </w:tc>
      </w:tr>
    </w:tbl>
    <w:p w14:paraId="4085C6B6" w14:textId="37B463E4" w:rsidR="00B51D1B" w:rsidRPr="006E1507" w:rsidRDefault="00B3629C" w:rsidP="006E1507"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CF3EAF" wp14:editId="643270C3">
            <wp:simplePos x="0" y="0"/>
            <wp:positionH relativeFrom="margin">
              <wp:posOffset>2388870</wp:posOffset>
            </wp:positionH>
            <wp:positionV relativeFrom="margin">
              <wp:posOffset>3632835</wp:posOffset>
            </wp:positionV>
            <wp:extent cx="4846320" cy="3147060"/>
            <wp:effectExtent l="0" t="0" r="0" b="0"/>
            <wp:wrapSquare wrapText="bothSides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7373A9" wp14:editId="0533454B">
            <wp:simplePos x="0" y="0"/>
            <wp:positionH relativeFrom="margin">
              <wp:posOffset>-1268730</wp:posOffset>
            </wp:positionH>
            <wp:positionV relativeFrom="margin">
              <wp:posOffset>3632835</wp:posOffset>
            </wp:positionV>
            <wp:extent cx="4846320" cy="3147060"/>
            <wp:effectExtent l="0" t="0" r="0" b="0"/>
            <wp:wrapSquare wrapText="bothSides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D1B" w:rsidRPr="006E1507" w:rsidSect="008653B2"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EE85" w14:textId="77777777" w:rsidR="007068EB" w:rsidRDefault="007068EB" w:rsidP="0068194B">
      <w:r>
        <w:separator/>
      </w:r>
    </w:p>
    <w:p w14:paraId="611051DC" w14:textId="77777777" w:rsidR="007068EB" w:rsidRDefault="007068EB"/>
    <w:p w14:paraId="4A215431" w14:textId="77777777" w:rsidR="007068EB" w:rsidRDefault="007068EB"/>
  </w:endnote>
  <w:endnote w:type="continuationSeparator" w:id="0">
    <w:p w14:paraId="6A6C17B5" w14:textId="77777777" w:rsidR="007068EB" w:rsidRDefault="007068EB" w:rsidP="0068194B">
      <w:r>
        <w:continuationSeparator/>
      </w:r>
    </w:p>
    <w:p w14:paraId="4FD66779" w14:textId="77777777" w:rsidR="007068EB" w:rsidRDefault="007068EB"/>
    <w:p w14:paraId="6F4C7C4C" w14:textId="77777777" w:rsidR="007068EB" w:rsidRDefault="007068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8164F" w14:textId="77777777" w:rsidR="002B2958" w:rsidRDefault="002B2958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8653B2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55C7" w14:textId="77777777" w:rsidR="007068EB" w:rsidRDefault="007068EB" w:rsidP="0068194B">
      <w:r>
        <w:separator/>
      </w:r>
    </w:p>
    <w:p w14:paraId="433A8304" w14:textId="77777777" w:rsidR="007068EB" w:rsidRDefault="007068EB"/>
    <w:p w14:paraId="36C1147C" w14:textId="77777777" w:rsidR="007068EB" w:rsidRDefault="007068EB"/>
  </w:footnote>
  <w:footnote w:type="continuationSeparator" w:id="0">
    <w:p w14:paraId="125C41E5" w14:textId="77777777" w:rsidR="007068EB" w:rsidRDefault="007068EB" w:rsidP="0068194B">
      <w:r>
        <w:continuationSeparator/>
      </w:r>
    </w:p>
    <w:p w14:paraId="7858A2A3" w14:textId="77777777" w:rsidR="007068EB" w:rsidRDefault="007068EB"/>
    <w:p w14:paraId="7B644D1C" w14:textId="77777777" w:rsidR="007068EB" w:rsidRDefault="007068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22B9" w14:textId="77777777" w:rsidR="00236D54" w:rsidRPr="004E01EB" w:rsidRDefault="00F476C4" w:rsidP="005A1B10">
    <w:pPr>
      <w:pStyle w:val="Kopfzeile"/>
    </w:pPr>
    <w:r w:rsidRPr="004E01EB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E4A21E" wp14:editId="222C1E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Gerader Verbinder 5" descr="Trennlinie für Überschrif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4B4456" id="Gerader Verbinder 5" o:spid="_x0000_s1026" alt="Trennlinie für Überschrift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ennumm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8"/>
    <w:rsid w:val="000001EF"/>
    <w:rsid w:val="00007322"/>
    <w:rsid w:val="00007728"/>
    <w:rsid w:val="00024584"/>
    <w:rsid w:val="00024730"/>
    <w:rsid w:val="00025CCD"/>
    <w:rsid w:val="00037BF5"/>
    <w:rsid w:val="00055E95"/>
    <w:rsid w:val="0007021F"/>
    <w:rsid w:val="00094564"/>
    <w:rsid w:val="000B2BA5"/>
    <w:rsid w:val="000C08DB"/>
    <w:rsid w:val="000E1F67"/>
    <w:rsid w:val="000E5174"/>
    <w:rsid w:val="000F2F8C"/>
    <w:rsid w:val="0010006E"/>
    <w:rsid w:val="00100C8F"/>
    <w:rsid w:val="001045A8"/>
    <w:rsid w:val="00114A91"/>
    <w:rsid w:val="00114F5E"/>
    <w:rsid w:val="001427E1"/>
    <w:rsid w:val="00155E8B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4AE0"/>
    <w:rsid w:val="002253B0"/>
    <w:rsid w:val="00236D54"/>
    <w:rsid w:val="00241D8C"/>
    <w:rsid w:val="00241FDB"/>
    <w:rsid w:val="00246A59"/>
    <w:rsid w:val="0024720C"/>
    <w:rsid w:val="00251F62"/>
    <w:rsid w:val="00252E04"/>
    <w:rsid w:val="002617AE"/>
    <w:rsid w:val="002638D0"/>
    <w:rsid w:val="00263DCD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190B"/>
    <w:rsid w:val="003F1D5F"/>
    <w:rsid w:val="00405128"/>
    <w:rsid w:val="00406CFF"/>
    <w:rsid w:val="00416B25"/>
    <w:rsid w:val="00420592"/>
    <w:rsid w:val="004319E0"/>
    <w:rsid w:val="00437E8C"/>
    <w:rsid w:val="00440225"/>
    <w:rsid w:val="00443DB3"/>
    <w:rsid w:val="004726BC"/>
    <w:rsid w:val="00474105"/>
    <w:rsid w:val="00480E6E"/>
    <w:rsid w:val="00486277"/>
    <w:rsid w:val="00487BAD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32DE"/>
    <w:rsid w:val="00550A8F"/>
    <w:rsid w:val="00566A35"/>
    <w:rsid w:val="0056701E"/>
    <w:rsid w:val="005740D7"/>
    <w:rsid w:val="005A0F26"/>
    <w:rsid w:val="005A1B10"/>
    <w:rsid w:val="005A6850"/>
    <w:rsid w:val="005A7399"/>
    <w:rsid w:val="005B1B1B"/>
    <w:rsid w:val="005C5932"/>
    <w:rsid w:val="005D3CA7"/>
    <w:rsid w:val="005D4CC1"/>
    <w:rsid w:val="005E7388"/>
    <w:rsid w:val="005F13B5"/>
    <w:rsid w:val="005F4B91"/>
    <w:rsid w:val="005F50F6"/>
    <w:rsid w:val="005F55D2"/>
    <w:rsid w:val="0062312F"/>
    <w:rsid w:val="00625F2C"/>
    <w:rsid w:val="006618E9"/>
    <w:rsid w:val="0068194B"/>
    <w:rsid w:val="00684955"/>
    <w:rsid w:val="00692703"/>
    <w:rsid w:val="006A1962"/>
    <w:rsid w:val="006A23B5"/>
    <w:rsid w:val="006B5D48"/>
    <w:rsid w:val="006B7D7B"/>
    <w:rsid w:val="006C1A5E"/>
    <w:rsid w:val="006E1507"/>
    <w:rsid w:val="007068EB"/>
    <w:rsid w:val="00712D8B"/>
    <w:rsid w:val="007273B7"/>
    <w:rsid w:val="00733E0A"/>
    <w:rsid w:val="0074403D"/>
    <w:rsid w:val="00746D44"/>
    <w:rsid w:val="007538DC"/>
    <w:rsid w:val="007575ED"/>
    <w:rsid w:val="00757803"/>
    <w:rsid w:val="0076465C"/>
    <w:rsid w:val="0079206B"/>
    <w:rsid w:val="00796076"/>
    <w:rsid w:val="007B5798"/>
    <w:rsid w:val="007C0566"/>
    <w:rsid w:val="007C1FB7"/>
    <w:rsid w:val="007C606B"/>
    <w:rsid w:val="007E6A61"/>
    <w:rsid w:val="00801140"/>
    <w:rsid w:val="00803404"/>
    <w:rsid w:val="00807061"/>
    <w:rsid w:val="00834955"/>
    <w:rsid w:val="00855B59"/>
    <w:rsid w:val="00860461"/>
    <w:rsid w:val="0086487C"/>
    <w:rsid w:val="008653B2"/>
    <w:rsid w:val="00870B20"/>
    <w:rsid w:val="0087555C"/>
    <w:rsid w:val="008829F8"/>
    <w:rsid w:val="00885897"/>
    <w:rsid w:val="00896731"/>
    <w:rsid w:val="008A5108"/>
    <w:rsid w:val="008A6538"/>
    <w:rsid w:val="008B53BC"/>
    <w:rsid w:val="008C2D75"/>
    <w:rsid w:val="008C7056"/>
    <w:rsid w:val="008D55A6"/>
    <w:rsid w:val="008F3B14"/>
    <w:rsid w:val="00901899"/>
    <w:rsid w:val="0090344B"/>
    <w:rsid w:val="00905715"/>
    <w:rsid w:val="009122E9"/>
    <w:rsid w:val="0091321E"/>
    <w:rsid w:val="00913946"/>
    <w:rsid w:val="0092726B"/>
    <w:rsid w:val="009361BA"/>
    <w:rsid w:val="00944F78"/>
    <w:rsid w:val="009479D6"/>
    <w:rsid w:val="009510E7"/>
    <w:rsid w:val="00952C89"/>
    <w:rsid w:val="009571D8"/>
    <w:rsid w:val="009619F7"/>
    <w:rsid w:val="009650EA"/>
    <w:rsid w:val="0097790C"/>
    <w:rsid w:val="0098506E"/>
    <w:rsid w:val="00991C3A"/>
    <w:rsid w:val="009A44CE"/>
    <w:rsid w:val="009C4DFC"/>
    <w:rsid w:val="009D44F8"/>
    <w:rsid w:val="009E3160"/>
    <w:rsid w:val="009F220C"/>
    <w:rsid w:val="009F2F9B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4FD4"/>
    <w:rsid w:val="00B10EBE"/>
    <w:rsid w:val="00B236F1"/>
    <w:rsid w:val="00B3629C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20CC"/>
    <w:rsid w:val="00BD431F"/>
    <w:rsid w:val="00BE2073"/>
    <w:rsid w:val="00BE423E"/>
    <w:rsid w:val="00BF61AC"/>
    <w:rsid w:val="00C1556F"/>
    <w:rsid w:val="00C3591C"/>
    <w:rsid w:val="00C47FA6"/>
    <w:rsid w:val="00C510E3"/>
    <w:rsid w:val="00C57FC6"/>
    <w:rsid w:val="00C65599"/>
    <w:rsid w:val="00C66A7D"/>
    <w:rsid w:val="00C779DA"/>
    <w:rsid w:val="00C814F7"/>
    <w:rsid w:val="00C912BB"/>
    <w:rsid w:val="00CA4B4D"/>
    <w:rsid w:val="00CB35C3"/>
    <w:rsid w:val="00CD323D"/>
    <w:rsid w:val="00CE2957"/>
    <w:rsid w:val="00CE4030"/>
    <w:rsid w:val="00CE64B3"/>
    <w:rsid w:val="00CF1A49"/>
    <w:rsid w:val="00D0630C"/>
    <w:rsid w:val="00D139C6"/>
    <w:rsid w:val="00D243A9"/>
    <w:rsid w:val="00D305E5"/>
    <w:rsid w:val="00D32C96"/>
    <w:rsid w:val="00D37CD3"/>
    <w:rsid w:val="00D429DA"/>
    <w:rsid w:val="00D66A52"/>
    <w:rsid w:val="00D66EFA"/>
    <w:rsid w:val="00D72A2D"/>
    <w:rsid w:val="00D9521A"/>
    <w:rsid w:val="00DA3914"/>
    <w:rsid w:val="00DA42A8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076F"/>
    <w:rsid w:val="00E14498"/>
    <w:rsid w:val="00E15FAB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0A1E"/>
    <w:rsid w:val="00EC1351"/>
    <w:rsid w:val="00EC4CBF"/>
    <w:rsid w:val="00EE2CA8"/>
    <w:rsid w:val="00EF17E8"/>
    <w:rsid w:val="00EF51D9"/>
    <w:rsid w:val="00F130DD"/>
    <w:rsid w:val="00F24884"/>
    <w:rsid w:val="00F44CA0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4EF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6E55A"/>
  <w15:chartTrackingRefBased/>
  <w15:docId w15:val="{2860718C-4722-4648-B122-54DAB80E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1507"/>
  </w:style>
  <w:style w:type="paragraph" w:styleId="berschrift1">
    <w:name w:val="heading 1"/>
    <w:basedOn w:val="Standard"/>
    <w:link w:val="berschrift1Zchn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el">
    <w:name w:val="Title"/>
    <w:basedOn w:val="Standard"/>
    <w:link w:val="TitelZchn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757803"/>
  </w:style>
  <w:style w:type="character" w:customStyle="1" w:styleId="KopfzeileZchn">
    <w:name w:val="Kopfzeile Zchn"/>
    <w:basedOn w:val="Absatz-Standardschriftart"/>
    <w:link w:val="Kopfzeile"/>
    <w:uiPriority w:val="99"/>
    <w:rsid w:val="00757803"/>
  </w:style>
  <w:style w:type="paragraph" w:styleId="Fuzeile">
    <w:name w:val="footer"/>
    <w:basedOn w:val="Standard"/>
    <w:link w:val="FuzeileZchn"/>
    <w:uiPriority w:val="99"/>
    <w:unhideWhenUsed/>
    <w:rsid w:val="009F220C"/>
    <w:pPr>
      <w:jc w:val="center"/>
    </w:pPr>
  </w:style>
  <w:style w:type="character" w:customStyle="1" w:styleId="FuzeileZchn">
    <w:name w:val="Fußzeile Zchn"/>
    <w:basedOn w:val="Absatz-Standardschriftart"/>
    <w:link w:val="Fuzeile"/>
    <w:uiPriority w:val="99"/>
    <w:rsid w:val="009F220C"/>
  </w:style>
  <w:style w:type="character" w:styleId="Platzhaltertext">
    <w:name w:val="Placeholder Text"/>
    <w:basedOn w:val="Absatz-Standardschriftart"/>
    <w:uiPriority w:val="99"/>
    <w:semiHidden/>
    <w:rsid w:val="009A44CE"/>
    <w:rPr>
      <w:color w:val="595959" w:themeColor="text1" w:themeTint="A6"/>
    </w:rPr>
  </w:style>
  <w:style w:type="paragraph" w:customStyle="1" w:styleId="Kontaktinfos">
    <w:name w:val="Kontaktinfos"/>
    <w:basedOn w:val="Standard"/>
    <w:uiPriority w:val="3"/>
    <w:qFormat/>
    <w:rsid w:val="00D66A52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1DF9"/>
    <w:rPr>
      <w:rFonts w:eastAsiaTheme="majorEastAsia" w:cstheme="majorBidi"/>
      <w:b/>
      <w:caps/>
      <w:szCs w:val="24"/>
    </w:rPr>
  </w:style>
  <w:style w:type="table" w:styleId="Tabellenraster">
    <w:name w:val="Table Grid"/>
    <w:basedOn w:val="NormaleTabelle"/>
    <w:uiPriority w:val="39"/>
    <w:rsid w:val="00F9350C"/>
    <w:pPr>
      <w:contextualSpacing/>
    </w:pPr>
    <w:tblPr/>
  </w:style>
  <w:style w:type="character" w:styleId="SchwacherVerweis">
    <w:name w:val="Subtle Reference"/>
    <w:basedOn w:val="Absatz-Standardschriftar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ufzhlungszeichen">
    <w:name w:val="List Bullet"/>
    <w:basedOn w:val="Standard"/>
    <w:uiPriority w:val="11"/>
    <w:qFormat/>
    <w:rsid w:val="006E1507"/>
    <w:pPr>
      <w:numPr>
        <w:numId w:val="5"/>
      </w:numPr>
    </w:pPr>
  </w:style>
  <w:style w:type="paragraph" w:styleId="Listennummer">
    <w:name w:val="List Number"/>
    <w:basedOn w:val="Standard"/>
    <w:uiPriority w:val="13"/>
    <w:qFormat/>
    <w:rsid w:val="00B51D1B"/>
    <w:pPr>
      <w:numPr>
        <w:numId w:val="7"/>
      </w:numPr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6DFF"/>
    <w:pPr>
      <w:outlineLvl w:val="9"/>
    </w:pPr>
  </w:style>
  <w:style w:type="paragraph" w:styleId="Zitat">
    <w:name w:val="Quote"/>
    <w:basedOn w:val="Standard"/>
    <w:next w:val="Standard"/>
    <w:link w:val="ZitatZchn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316DFF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16DFF"/>
    <w:rPr>
      <w:i/>
      <w:iCs/>
      <w:color w:val="1D824C" w:themeColor="accent1"/>
    </w:rPr>
  </w:style>
  <w:style w:type="character" w:styleId="Buchtitel">
    <w:name w:val="Book Title"/>
    <w:basedOn w:val="Absatz-Standardschriftart"/>
    <w:uiPriority w:val="33"/>
    <w:semiHidden/>
    <w:unhideWhenUsed/>
    <w:rsid w:val="00316DFF"/>
    <w:rPr>
      <w:b/>
      <w:bCs/>
      <w:i/>
      <w:iCs/>
      <w:spacing w:val="0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6DF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16DF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16DF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16DF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6DFF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6DF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16D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16DF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16DF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16DFF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16DF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16DF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6DF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6DF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16DFF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2647D3"/>
  </w:style>
  <w:style w:type="paragraph" w:styleId="Blocktext">
    <w:name w:val="Block Text"/>
    <w:basedOn w:val="Standard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647D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647D3"/>
  </w:style>
  <w:style w:type="paragraph" w:styleId="Textkrper2">
    <w:name w:val="Body Text 2"/>
    <w:basedOn w:val="Standard"/>
    <w:link w:val="Textkrper2Zchn"/>
    <w:uiPriority w:val="99"/>
    <w:semiHidden/>
    <w:unhideWhenUsed/>
    <w:rsid w:val="002647D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647D3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2647D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2647D3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2647D3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2647D3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2647D3"/>
    <w:pPr>
      <w:spacing w:after="16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2647D3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647D3"/>
  </w:style>
  <w:style w:type="paragraph" w:styleId="Gruformel">
    <w:name w:val="Closing"/>
    <w:basedOn w:val="Standard"/>
    <w:link w:val="GruformelZchn"/>
    <w:uiPriority w:val="99"/>
    <w:semiHidden/>
    <w:unhideWhenUsed/>
    <w:rsid w:val="002647D3"/>
    <w:pPr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647D3"/>
  </w:style>
  <w:style w:type="table" w:styleId="FarbigesRaster">
    <w:name w:val="Colorful Grid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2647D3"/>
  </w:style>
  <w:style w:type="character" w:customStyle="1" w:styleId="DatumZchn">
    <w:name w:val="Datum Zchn"/>
    <w:basedOn w:val="Absatz-Standardschriftart"/>
    <w:link w:val="Datum"/>
    <w:uiPriority w:val="99"/>
    <w:semiHidden/>
    <w:rsid w:val="002647D3"/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2647D3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647D3"/>
  </w:style>
  <w:style w:type="character" w:styleId="Endnotenzeichen">
    <w:name w:val="endnote reference"/>
    <w:basedOn w:val="Absatz-Standardschriftart"/>
    <w:uiPriority w:val="99"/>
    <w:semiHidden/>
    <w:unhideWhenUsed/>
    <w:rsid w:val="002647D3"/>
    <w:rPr>
      <w:vertAlign w:val="superscript"/>
    </w:rPr>
  </w:style>
  <w:style w:type="paragraph" w:styleId="Umschlagadresse">
    <w:name w:val="envelope address"/>
    <w:basedOn w:val="Standard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2647D3"/>
    <w:rPr>
      <w:vertAlign w:val="superscript"/>
    </w:rPr>
  </w:style>
  <w:style w:type="table" w:styleId="Gitternetztabelle1hell">
    <w:name w:val="Grid Table 1 Light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kronym">
    <w:name w:val="HTML Acronym"/>
    <w:basedOn w:val="Absatz-Standardschriftart"/>
    <w:uiPriority w:val="99"/>
    <w:semiHidden/>
    <w:unhideWhenUsed/>
    <w:rsid w:val="002647D3"/>
  </w:style>
  <w:style w:type="paragraph" w:styleId="HTMLAdresse">
    <w:name w:val="HTML Address"/>
    <w:basedOn w:val="Standard"/>
    <w:link w:val="HTMLAdresseZchn"/>
    <w:uiPriority w:val="99"/>
    <w:semiHidden/>
    <w:unhideWhenUsed/>
    <w:rsid w:val="002647D3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2647D3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Absatz-Standardschriftart"/>
    <w:uiPriority w:val="99"/>
    <w:semiHidden/>
    <w:unhideWhenUsed/>
    <w:rsid w:val="002647D3"/>
    <w:rPr>
      <w:i/>
      <w:iCs/>
    </w:rPr>
  </w:style>
  <w:style w:type="character" w:styleId="HTMLBeispiel">
    <w:name w:val="HTML Sample"/>
    <w:basedOn w:val="Absatz-Standardschriftar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Absatz-Standardschriftar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2647D3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"/>
    <w:rsid w:val="0079206B"/>
    <w:rPr>
      <w:b/>
      <w:iCs/>
      <w:color w:val="262626" w:themeColor="text1" w:themeTint="D9"/>
    </w:rPr>
  </w:style>
  <w:style w:type="table" w:styleId="HellesRaster">
    <w:name w:val="Light Grid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2647D3"/>
  </w:style>
  <w:style w:type="paragraph" w:styleId="Liste">
    <w:name w:val="List"/>
    <w:basedOn w:val="Standard"/>
    <w:uiPriority w:val="99"/>
    <w:semiHidden/>
    <w:unhideWhenUsed/>
    <w:rsid w:val="002647D3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2647D3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2647D3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2647D3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2647D3"/>
    <w:pPr>
      <w:ind w:left="1800" w:hanging="360"/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rsid w:val="002647D3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2">
    <w:name w:val="List Table 2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3">
    <w:name w:val="List Table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2647D3"/>
  </w:style>
  <w:style w:type="paragraph" w:styleId="StandardWeb">
    <w:name w:val="Normal (Web)"/>
    <w:basedOn w:val="Standard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647D3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2647D3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2647D3"/>
  </w:style>
  <w:style w:type="character" w:styleId="Seitenzahl">
    <w:name w:val="page number"/>
    <w:basedOn w:val="Absatz-Standardschriftart"/>
    <w:uiPriority w:val="99"/>
    <w:semiHidden/>
    <w:unhideWhenUsed/>
    <w:rsid w:val="002647D3"/>
  </w:style>
  <w:style w:type="table" w:styleId="EinfacheTabelle1">
    <w:name w:val="Plain Table 1"/>
    <w:basedOn w:val="NormaleTabelle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2647D3"/>
  </w:style>
  <w:style w:type="character" w:customStyle="1" w:styleId="AnredeZchn">
    <w:name w:val="Anrede Zchn"/>
    <w:basedOn w:val="Absatz-Standardschriftart"/>
    <w:link w:val="Anrede"/>
    <w:uiPriority w:val="99"/>
    <w:semiHidden/>
    <w:rsid w:val="002647D3"/>
  </w:style>
  <w:style w:type="paragraph" w:styleId="Unterschrift">
    <w:name w:val="Signature"/>
    <w:basedOn w:val="Standard"/>
    <w:link w:val="UnterschriftZchn"/>
    <w:uiPriority w:val="99"/>
    <w:semiHidden/>
    <w:unhideWhenUsed/>
    <w:rsid w:val="002647D3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2647D3"/>
  </w:style>
  <w:style w:type="character" w:styleId="SchwacheHervorhebung">
    <w:name w:val="Subtle Emphasis"/>
    <w:basedOn w:val="Absatz-Standardschriftar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le3D-Effekt1">
    <w:name w:val="Table 3D effects 1"/>
    <w:basedOn w:val="NormaleTabelle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2647D3"/>
    <w:pPr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2647D3"/>
  </w:style>
  <w:style w:type="table" w:styleId="TabelleProfessionell">
    <w:name w:val="Table Professional"/>
    <w:basedOn w:val="NormaleTabelle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2647D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2647D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2647D3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2647D3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2647D3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2647D3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647D3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2647D3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KontaktinfosHervorhebung">
    <w:name w:val="Kontaktinfos Hervorhebung"/>
    <w:basedOn w:val="Standard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Templates\Chronologischer%20Lebenslauf%20(Design%20Moder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>
                <a:solidFill>
                  <a:schemeClr val="tx1">
                    <a:lumMod val="65000"/>
                    <a:lumOff val="35000"/>
                  </a:schemeClr>
                </a:solidFill>
              </a:rPr>
              <a:t>other</a:t>
            </a:r>
            <a:r>
              <a:rPr lang="en-US" sz="1600" b="0" baseline="0">
                <a:solidFill>
                  <a:schemeClr val="tx1">
                    <a:lumMod val="65000"/>
                    <a:lumOff val="35000"/>
                  </a:schemeClr>
                </a:solidFill>
              </a:rPr>
              <a:t> skills</a:t>
            </a:r>
            <a:endParaRPr lang="en-US" sz="1600" b="0">
              <a:solidFill>
                <a:schemeClr val="tx1">
                  <a:lumMod val="65000"/>
                  <a:lumOff val="35000"/>
                </a:schemeClr>
              </a:solidFill>
            </a:endParaRPr>
          </a:p>
        </c:rich>
      </c:tx>
      <c:layout>
        <c:manualLayout>
          <c:xMode val="edge"/>
          <c:yMode val="edge"/>
          <c:x val="0.256112266627049"/>
          <c:y val="2.42130750605326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Kenntnisse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94B-4AA9-8342-8BC339CEFD0A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94B-4AA9-8342-8BC339CEFD0A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94B-4AA9-8342-8BC339CEFD0A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94B-4AA9-8342-8BC339CEFD0A}"/>
              </c:ext>
            </c:extLst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48B7-4FAF-9741-18AE3F64A422}"/>
              </c:ext>
            </c:extLst>
          </c:dPt>
          <c:dPt>
            <c:idx val="5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B2ED-4445-B70C-8390789F5009}"/>
              </c:ext>
            </c:extLst>
          </c:dPt>
          <c:dLbls>
            <c:dLbl>
              <c:idx val="0"/>
              <c:layout>
                <c:manualLayout>
                  <c:x val="-0.16771488469601678"/>
                  <c:y val="2.060208575622962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Schaltungs(</a:t>
                    </a:r>
                    <a:r>
                      <a:rPr lang="en-US" sz="1000" b="1" i="0" u="none" strike="noStrike" kern="1200" baseline="0">
                        <a:solidFill>
                          <a:sysClr val="window" lastClr="FFFFFF"/>
                        </a:solidFill>
                      </a:rPr>
                      <a:t>design</a:t>
                    </a:r>
                    <a:r>
                      <a:rPr lang="en-US"/>
                      <a:t>)</a:t>
                    </a:r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319182389937107"/>
                      <c:h val="8.7772397094430993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194B-4AA9-8342-8BC339CEFD0A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MS</a:t>
                    </a:r>
                    <a:r>
                      <a:rPr lang="en-US" baseline="0"/>
                      <a:t> Office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194B-4AA9-8342-8BC339CEFD0A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Bauelemnte</a:t>
                    </a:r>
                    <a:r>
                      <a:rPr lang="en-US" baseline="0"/>
                      <a:t> der Elektrotechnik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194B-4AA9-8342-8BC339CEFD0A}"/>
                </c:ext>
              </c:extLst>
            </c:dLbl>
            <c:dLbl>
              <c:idx val="3"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Mikrocontroller</a:t>
                    </a:r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274633123689727"/>
                      <c:h val="7.1630347054075866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7-194B-4AA9-8342-8BC339CEFD0A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Tabelle1!$A$2:$A$7</c:f>
              <c:strCache>
                <c:ptCount val="6"/>
                <c:pt idx="0">
                  <c:v>Mikrocontroller</c:v>
                </c:pt>
                <c:pt idx="1">
                  <c:v>Prezi</c:v>
                </c:pt>
                <c:pt idx="2">
                  <c:v>MS PowerPoint</c:v>
                </c:pt>
                <c:pt idx="3">
                  <c:v>MS Word</c:v>
                </c:pt>
                <c:pt idx="4">
                  <c:v>ROS</c:v>
                </c:pt>
                <c:pt idx="5">
                  <c:v>GitHub</c:v>
                </c:pt>
              </c:strCache>
            </c:str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94B-4AA9-8342-8BC339CEFD0A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 algn="just"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>
                <a:solidFill>
                  <a:schemeClr val="tx1">
                    <a:lumMod val="65000"/>
                    <a:lumOff val="35000"/>
                  </a:schemeClr>
                </a:solidFill>
              </a:rPr>
              <a:t>Programming skills</a:t>
            </a:r>
          </a:p>
        </c:rich>
      </c:tx>
      <c:layout>
        <c:manualLayout>
          <c:xMode val="edge"/>
          <c:yMode val="edge"/>
          <c:x val="0.256112266627049"/>
          <c:y val="2.42130750605326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Kenntnisse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515-49B4-B7DE-0AC7CEE78F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515-49B4-B7DE-0AC7CEE78FC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515-49B4-B7DE-0AC7CEE78FC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515-49B4-B7DE-0AC7CEE78FC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Tabelle1!$A$2:$A$5</c:f>
              <c:strCache>
                <c:ptCount val="4"/>
                <c:pt idx="0">
                  <c:v>C++/C</c:v>
                </c:pt>
                <c:pt idx="1">
                  <c:v>Java</c:v>
                </c:pt>
                <c:pt idx="2">
                  <c:v>SQL</c:v>
                </c:pt>
                <c:pt idx="3">
                  <c:v>Assembler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6</c:v>
                </c:pt>
                <c:pt idx="1">
                  <c:v>4</c:v>
                </c:pt>
                <c:pt idx="2">
                  <c:v>1.4</c:v>
                </c:pt>
                <c:pt idx="3">
                  <c:v>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515-49B4-B7DE-0AC7CEE78FC7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 algn="just"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83E95AA8874C9D872E8820F36F2F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244812-7D91-49E5-AC15-6D9AFED429BE}"/>
      </w:docPartPr>
      <w:docPartBody>
        <w:p w:rsidR="00B63EA3" w:rsidRDefault="005E6DE9">
          <w:pPr>
            <w:pStyle w:val="F383E95AA8874C9D872E8820F36F2FDB"/>
          </w:pPr>
          <w:r w:rsidRPr="00CF1A49">
            <w:rPr>
              <w:lang w:bidi="de-DE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E9"/>
    <w:rsid w:val="001E4688"/>
    <w:rsid w:val="00325C81"/>
    <w:rsid w:val="003F5002"/>
    <w:rsid w:val="00486FD9"/>
    <w:rsid w:val="005E6DE9"/>
    <w:rsid w:val="0061488B"/>
    <w:rsid w:val="006616AC"/>
    <w:rsid w:val="00A71B0F"/>
    <w:rsid w:val="00B63EA3"/>
    <w:rsid w:val="00D7024E"/>
    <w:rsid w:val="00E434C9"/>
    <w:rsid w:val="00E87CD9"/>
    <w:rsid w:val="00E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"/>
    <w:rPr>
      <w:b/>
      <w:iCs/>
      <w:color w:val="262626" w:themeColor="text1" w:themeTint="D9"/>
    </w:rPr>
  </w:style>
  <w:style w:type="paragraph" w:customStyle="1" w:styleId="F383E95AA8874C9D872E8820F36F2FDB">
    <w:name w:val="F383E95AA8874C9D872E8820F36F2FDB"/>
  </w:style>
  <w:style w:type="character" w:styleId="SchwacherVerweis">
    <w:name w:val="Subtle Reference"/>
    <w:basedOn w:val="Absatz-Standardschriftar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313A5-B48E-4F62-BCAB-DE0FA68B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Chronologischer Lebenslauf (Design Modern).dotx</Template>
  <TotalTime>0</TotalTime>
  <Pages>2</Pages>
  <Words>219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unnkn</cp:lastModifiedBy>
  <cp:revision>6</cp:revision>
  <cp:lastPrinted>2020-11-23T12:01:00Z</cp:lastPrinted>
  <dcterms:created xsi:type="dcterms:W3CDTF">2021-11-04T17:42:00Z</dcterms:created>
  <dcterms:modified xsi:type="dcterms:W3CDTF">2021-11-04T18:08:00Z</dcterms:modified>
  <cp:category/>
</cp:coreProperties>
</file>