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tabelle für Name, Kontaktinformationen und Ziel"/>
      </w:tblPr>
      <w:tblGrid>
        <w:gridCol w:w="9026"/>
      </w:tblGrid>
      <w:tr w:rsidR="00692703" w:rsidRPr="00CF1A49" w14:paraId="5CF79107" w14:textId="77777777" w:rsidTr="00C912BB">
        <w:trPr>
          <w:trHeight w:hRule="exact" w:val="1419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7336DA7" w14:textId="77777777" w:rsidR="00692703" w:rsidRPr="009F2F9B" w:rsidRDefault="008A5108" w:rsidP="00913946">
            <w:pPr>
              <w:pStyle w:val="Titel"/>
              <w:rPr>
                <w:color w:val="000000" w:themeColor="text1"/>
              </w:rPr>
            </w:pPr>
            <w:r w:rsidRPr="009F2F9B">
              <w:rPr>
                <w:color w:val="000000" w:themeColor="text1"/>
              </w:rPr>
              <w:t>Anselm</w:t>
            </w:r>
            <w:r w:rsidR="00692703" w:rsidRPr="009F2F9B">
              <w:rPr>
                <w:color w:val="000000" w:themeColor="text1"/>
                <w:lang w:bidi="de-DE"/>
              </w:rPr>
              <w:t xml:space="preserve"> </w:t>
            </w:r>
            <w:r w:rsidRPr="009F2F9B">
              <w:rPr>
                <w:rStyle w:val="IntensiveHervorhebung"/>
                <w:b w:val="0"/>
                <w:bCs/>
                <w:color w:val="000000" w:themeColor="text1"/>
              </w:rPr>
              <w:t>Scherr</w:t>
            </w:r>
          </w:p>
          <w:p w14:paraId="7B027203" w14:textId="2C2718B9" w:rsidR="00692703" w:rsidRPr="00CF1A49" w:rsidRDefault="00094564" w:rsidP="00913946">
            <w:pPr>
              <w:pStyle w:val="Kontaktinfos"/>
              <w:contextualSpacing w:val="0"/>
            </w:pPr>
            <w:r>
              <w:t>Geranienstraße 16</w:t>
            </w:r>
            <w:r w:rsidR="00487BAD">
              <w:t>,</w:t>
            </w:r>
            <w:r w:rsidR="008A5108">
              <w:t xml:space="preserve"> </w:t>
            </w:r>
            <w:r w:rsidR="00443DB3">
              <w:t>76185 Karlsruhe</w:t>
            </w:r>
            <w:r w:rsidR="00692703" w:rsidRPr="00CF1A49">
              <w:rPr>
                <w:lang w:bidi="de-DE"/>
              </w:rPr>
              <w:t xml:space="preserve"> </w:t>
            </w:r>
            <w:sdt>
              <w:sdtPr>
                <w:alias w:val="Trennpunkt:"/>
                <w:tag w:val="Trennpunkt:"/>
                <w:id w:val="-1459182552"/>
                <w:placeholder>
                  <w:docPart w:val="F383E95AA8874C9D872E8820F36F2FD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rPr>
                    <w:lang w:bidi="de-DE"/>
                  </w:rPr>
                  <w:t>·</w:t>
                </w:r>
              </w:sdtContent>
            </w:sdt>
            <w:r w:rsidR="00692703" w:rsidRPr="00CF1A49">
              <w:rPr>
                <w:lang w:bidi="de-DE"/>
              </w:rPr>
              <w:t xml:space="preserve"> </w:t>
            </w:r>
            <w:r w:rsidR="00443DB3">
              <w:t>01573 6476839</w:t>
            </w:r>
          </w:p>
          <w:p w14:paraId="27DCCED5" w14:textId="77777777" w:rsidR="00692703" w:rsidRPr="00CF1A49" w:rsidRDefault="00D429DA" w:rsidP="00913946">
            <w:pPr>
              <w:pStyle w:val="KontaktinfosHervorhebung"/>
              <w:contextualSpacing w:val="0"/>
            </w:pPr>
            <w:r w:rsidRPr="00037BF5">
              <w:rPr>
                <w:color w:val="00B050"/>
              </w:rPr>
              <w:t>a</w:t>
            </w:r>
            <w:r w:rsidR="008A5108" w:rsidRPr="00037BF5">
              <w:rPr>
                <w:color w:val="00B050"/>
              </w:rPr>
              <w:t>nselm.scherr@hotmail.de</w:t>
            </w:r>
          </w:p>
        </w:tc>
      </w:tr>
      <w:tr w:rsidR="009571D8" w:rsidRPr="00CF1A49" w14:paraId="733582B6" w14:textId="77777777" w:rsidTr="00F44CA0">
        <w:trPr>
          <w:trHeight w:val="566"/>
        </w:trPr>
        <w:tc>
          <w:tcPr>
            <w:tcW w:w="9360" w:type="dxa"/>
            <w:tcMar>
              <w:top w:w="432" w:type="dxa"/>
            </w:tcMar>
          </w:tcPr>
          <w:p w14:paraId="2083969B" w14:textId="77777777" w:rsidR="001755A8" w:rsidRPr="00CF1A49" w:rsidRDefault="001755A8" w:rsidP="00913946">
            <w:pPr>
              <w:contextualSpacing w:val="0"/>
            </w:pPr>
          </w:p>
        </w:tc>
      </w:tr>
    </w:tbl>
    <w:p w14:paraId="66E4681E" w14:textId="7E6E5A4E" w:rsidR="004E01EB" w:rsidRDefault="00487BAD" w:rsidP="004E01EB">
      <w:pPr>
        <w:pStyle w:val="berschrift1"/>
      </w:pPr>
      <w:r>
        <w:t>Persöhnlich</w:t>
      </w:r>
      <w:r w:rsidR="00037BF5">
        <w:t>e</w:t>
      </w:r>
      <w:r>
        <w:t xml:space="preserve"> Daten</w:t>
      </w:r>
    </w:p>
    <w:p w14:paraId="6A8B4C0F" w14:textId="77777777" w:rsidR="00F44CA0" w:rsidRPr="00CF1A49" w:rsidRDefault="00F44CA0" w:rsidP="004E01EB">
      <w:pPr>
        <w:pStyle w:val="berschrift1"/>
      </w:pPr>
    </w:p>
    <w:tbl>
      <w:tblPr>
        <w:tblStyle w:val="Tabellenraster"/>
        <w:tblW w:w="573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tabelle Erfahrung"/>
      </w:tblPr>
      <w:tblGrid>
        <w:gridCol w:w="10323"/>
      </w:tblGrid>
      <w:tr w:rsidR="001D0BF1" w:rsidRPr="00CF1A49" w14:paraId="25F4B17B" w14:textId="77777777" w:rsidTr="0087555C">
        <w:tc>
          <w:tcPr>
            <w:tcW w:w="10323" w:type="dxa"/>
          </w:tcPr>
          <w:tbl>
            <w:tblPr>
              <w:tblW w:w="9747" w:type="dxa"/>
              <w:tblLook w:val="04A0" w:firstRow="1" w:lastRow="0" w:firstColumn="1" w:lastColumn="0" w:noHBand="0" w:noVBand="1"/>
            </w:tblPr>
            <w:tblGrid>
              <w:gridCol w:w="3510"/>
              <w:gridCol w:w="6237"/>
            </w:tblGrid>
            <w:tr w:rsidR="00C912BB" w14:paraId="4F309BB5" w14:textId="77777777" w:rsidTr="0087555C">
              <w:trPr>
                <w:trHeight w:val="352"/>
              </w:trPr>
              <w:tc>
                <w:tcPr>
                  <w:tcW w:w="3510" w:type="dxa"/>
                  <w:hideMark/>
                </w:tcPr>
                <w:p w14:paraId="637B253B" w14:textId="77777777" w:rsidR="00C912BB" w:rsidRPr="00C912BB" w:rsidRDefault="00C912BB" w:rsidP="00C912BB">
                  <w:pPr>
                    <w:spacing w:before="60" w:after="60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6237" w:type="dxa"/>
                  <w:hideMark/>
                </w:tcPr>
                <w:p w14:paraId="06503C94" w14:textId="23541F32" w:rsidR="00C912BB" w:rsidRPr="00C912BB" w:rsidRDefault="00C912BB" w:rsidP="00C912BB">
                  <w:pPr>
                    <w:spacing w:before="60" w:after="60"/>
                    <w:ind w:left="176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Scherr</w:t>
                  </w:r>
                </w:p>
              </w:tc>
            </w:tr>
            <w:tr w:rsidR="00C912BB" w14:paraId="17D1BE5E" w14:textId="77777777" w:rsidTr="0087555C">
              <w:trPr>
                <w:trHeight w:val="323"/>
              </w:trPr>
              <w:tc>
                <w:tcPr>
                  <w:tcW w:w="3510" w:type="dxa"/>
                  <w:hideMark/>
                </w:tcPr>
                <w:p w14:paraId="16D25376" w14:textId="77777777" w:rsidR="00C912BB" w:rsidRPr="00C912BB" w:rsidRDefault="00C912BB" w:rsidP="00C912BB">
                  <w:pPr>
                    <w:spacing w:before="60" w:after="60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Vorname:</w:t>
                  </w:r>
                </w:p>
              </w:tc>
              <w:tc>
                <w:tcPr>
                  <w:tcW w:w="6237" w:type="dxa"/>
                  <w:hideMark/>
                </w:tcPr>
                <w:p w14:paraId="1DD88E24" w14:textId="77777777" w:rsidR="00C912BB" w:rsidRPr="00C912BB" w:rsidRDefault="00C912BB" w:rsidP="00C912BB">
                  <w:pPr>
                    <w:spacing w:before="60" w:after="60"/>
                    <w:ind w:left="176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Anselm Ludwig</w:t>
                  </w:r>
                </w:p>
              </w:tc>
            </w:tr>
            <w:tr w:rsidR="00C912BB" w14:paraId="5C94AF28" w14:textId="77777777" w:rsidTr="0087555C">
              <w:trPr>
                <w:trHeight w:val="352"/>
              </w:trPr>
              <w:tc>
                <w:tcPr>
                  <w:tcW w:w="3510" w:type="dxa"/>
                  <w:hideMark/>
                </w:tcPr>
                <w:p w14:paraId="6480D3F8" w14:textId="77777777" w:rsidR="00C912BB" w:rsidRPr="00C912BB" w:rsidRDefault="00C912BB" w:rsidP="00C912BB">
                  <w:pPr>
                    <w:spacing w:before="60" w:after="60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Anschrift:</w:t>
                  </w:r>
                </w:p>
              </w:tc>
              <w:tc>
                <w:tcPr>
                  <w:tcW w:w="6237" w:type="dxa"/>
                  <w:hideMark/>
                </w:tcPr>
                <w:p w14:paraId="3D50B74C" w14:textId="3CAD98CC" w:rsidR="00C912BB" w:rsidRPr="00C912BB" w:rsidRDefault="00025CCD" w:rsidP="00C912BB">
                  <w:pPr>
                    <w:spacing w:before="60" w:after="60"/>
                    <w:ind w:left="176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Geranienstraße</w:t>
                  </w:r>
                  <w:r w:rsidR="00C912BB" w:rsidRPr="00C912BB">
                    <w:rPr>
                      <w:sz w:val="24"/>
                      <w:szCs w:val="24"/>
                    </w:rPr>
                    <w:t xml:space="preserve"> 1</w:t>
                  </w:r>
                  <w:r>
                    <w:rPr>
                      <w:sz w:val="24"/>
                      <w:szCs w:val="24"/>
                    </w:rPr>
                    <w:t>6</w:t>
                  </w:r>
                  <w:r w:rsidR="00C912BB" w:rsidRPr="00C912BB">
                    <w:rPr>
                      <w:sz w:val="24"/>
                      <w:szCs w:val="24"/>
                    </w:rPr>
                    <w:t>, 7</w:t>
                  </w:r>
                  <w:r>
                    <w:rPr>
                      <w:sz w:val="24"/>
                      <w:szCs w:val="24"/>
                    </w:rPr>
                    <w:t>6185</w:t>
                  </w:r>
                  <w:r w:rsidR="00C912BB" w:rsidRPr="00C912BB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Karlsruhe</w:t>
                  </w:r>
                </w:p>
              </w:tc>
            </w:tr>
            <w:tr w:rsidR="00C912BB" w14:paraId="2700D4B4" w14:textId="77777777" w:rsidTr="0087555C">
              <w:trPr>
                <w:trHeight w:val="352"/>
              </w:trPr>
              <w:tc>
                <w:tcPr>
                  <w:tcW w:w="3510" w:type="dxa"/>
                  <w:hideMark/>
                </w:tcPr>
                <w:p w14:paraId="4F10757C" w14:textId="77777777" w:rsidR="00C912BB" w:rsidRPr="00C912BB" w:rsidRDefault="00C912BB" w:rsidP="00C912BB">
                  <w:pPr>
                    <w:spacing w:before="60" w:after="60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Geburtsdatum:</w:t>
                  </w:r>
                </w:p>
              </w:tc>
              <w:tc>
                <w:tcPr>
                  <w:tcW w:w="6237" w:type="dxa"/>
                  <w:hideMark/>
                </w:tcPr>
                <w:p w14:paraId="4577FBB9" w14:textId="77777777" w:rsidR="00C912BB" w:rsidRPr="00C912BB" w:rsidRDefault="00C912BB" w:rsidP="00C912BB">
                  <w:pPr>
                    <w:spacing w:before="60" w:after="60"/>
                    <w:ind w:left="176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27.02.1999</w:t>
                  </w:r>
                </w:p>
              </w:tc>
            </w:tr>
            <w:tr w:rsidR="00C912BB" w14:paraId="65E86852" w14:textId="77777777" w:rsidTr="0087555C">
              <w:trPr>
                <w:trHeight w:val="352"/>
              </w:trPr>
              <w:tc>
                <w:tcPr>
                  <w:tcW w:w="3510" w:type="dxa"/>
                  <w:hideMark/>
                </w:tcPr>
                <w:p w14:paraId="65ECD7D4" w14:textId="77777777" w:rsidR="00C912BB" w:rsidRPr="00C912BB" w:rsidRDefault="00C912BB" w:rsidP="00C912BB">
                  <w:pPr>
                    <w:spacing w:before="60" w:after="60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Geburtsort:</w:t>
                  </w:r>
                </w:p>
              </w:tc>
              <w:tc>
                <w:tcPr>
                  <w:tcW w:w="6237" w:type="dxa"/>
                  <w:hideMark/>
                </w:tcPr>
                <w:p w14:paraId="4A20C312" w14:textId="77777777" w:rsidR="00C912BB" w:rsidRPr="00C912BB" w:rsidRDefault="00C912BB" w:rsidP="00C912BB">
                  <w:pPr>
                    <w:spacing w:before="60" w:after="60"/>
                    <w:ind w:left="176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Ludwigsburg</w:t>
                  </w:r>
                </w:p>
              </w:tc>
            </w:tr>
            <w:tr w:rsidR="00C912BB" w14:paraId="2FFAA1E1" w14:textId="77777777" w:rsidTr="0087555C">
              <w:trPr>
                <w:trHeight w:val="352"/>
              </w:trPr>
              <w:tc>
                <w:tcPr>
                  <w:tcW w:w="3510" w:type="dxa"/>
                  <w:hideMark/>
                </w:tcPr>
                <w:p w14:paraId="1FF70960" w14:textId="77777777" w:rsidR="00C912BB" w:rsidRPr="00C912BB" w:rsidRDefault="00C912BB" w:rsidP="00C912BB">
                  <w:pPr>
                    <w:spacing w:before="60" w:after="60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Eltern:</w:t>
                  </w:r>
                </w:p>
              </w:tc>
              <w:tc>
                <w:tcPr>
                  <w:tcW w:w="6237" w:type="dxa"/>
                  <w:hideMark/>
                </w:tcPr>
                <w:p w14:paraId="632F7DD1" w14:textId="6DE2FB32" w:rsidR="00C912BB" w:rsidRPr="00C912BB" w:rsidRDefault="00C912BB" w:rsidP="00C912BB">
                  <w:pPr>
                    <w:spacing w:before="60" w:after="60"/>
                    <w:ind w:left="176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Kerstin Scherr, Fil</w:t>
                  </w:r>
                  <w:r w:rsidR="009F2F9B">
                    <w:rPr>
                      <w:sz w:val="24"/>
                      <w:szCs w:val="24"/>
                    </w:rPr>
                    <w:t>zgestalterin</w:t>
                  </w:r>
                  <w:r w:rsidRPr="00C912BB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912BB" w14:paraId="190216EA" w14:textId="77777777" w:rsidTr="0087555C">
              <w:trPr>
                <w:trHeight w:val="352"/>
              </w:trPr>
              <w:tc>
                <w:tcPr>
                  <w:tcW w:w="3510" w:type="dxa"/>
                </w:tcPr>
                <w:p w14:paraId="3D20FE3E" w14:textId="77777777" w:rsidR="00C912BB" w:rsidRPr="00C912BB" w:rsidRDefault="00C912BB" w:rsidP="00C912BB">
                  <w:pPr>
                    <w:spacing w:before="60" w:after="6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237" w:type="dxa"/>
                  <w:hideMark/>
                </w:tcPr>
                <w:p w14:paraId="35C671A2" w14:textId="77777777" w:rsidR="00C912BB" w:rsidRPr="00C912BB" w:rsidRDefault="00C912BB" w:rsidP="00C912BB">
                  <w:pPr>
                    <w:spacing w:before="60" w:after="60"/>
                    <w:ind w:left="176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 xml:space="preserve">Ludwig Scherr, kaufmännischer Angestellter bei der Daimler AG </w:t>
                  </w:r>
                </w:p>
              </w:tc>
            </w:tr>
            <w:tr w:rsidR="00C912BB" w14:paraId="112E2A6C" w14:textId="77777777" w:rsidTr="0087555C">
              <w:trPr>
                <w:trHeight w:val="352"/>
              </w:trPr>
              <w:tc>
                <w:tcPr>
                  <w:tcW w:w="3510" w:type="dxa"/>
                  <w:hideMark/>
                </w:tcPr>
                <w:p w14:paraId="0035D84B" w14:textId="77777777" w:rsidR="00C912BB" w:rsidRPr="00C912BB" w:rsidRDefault="00C912BB" w:rsidP="00C912BB">
                  <w:pPr>
                    <w:spacing w:before="60" w:after="60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Geschwister:</w:t>
                  </w:r>
                </w:p>
              </w:tc>
              <w:tc>
                <w:tcPr>
                  <w:tcW w:w="6237" w:type="dxa"/>
                  <w:hideMark/>
                </w:tcPr>
                <w:p w14:paraId="2CB75B16" w14:textId="77777777" w:rsidR="00C912BB" w:rsidRPr="00C912BB" w:rsidRDefault="00C912BB" w:rsidP="00C912BB">
                  <w:pPr>
                    <w:spacing w:before="60" w:after="60"/>
                    <w:ind w:left="176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Zwei, ein älterer Bruder und eine ältere Schwester</w:t>
                  </w:r>
                </w:p>
              </w:tc>
            </w:tr>
          </w:tbl>
          <w:p w14:paraId="331E216A" w14:textId="77777777" w:rsidR="00487BAD" w:rsidRPr="00CF1A49" w:rsidRDefault="00487BAD" w:rsidP="001D0BF1">
            <w:pPr>
              <w:contextualSpacing w:val="0"/>
            </w:pPr>
          </w:p>
        </w:tc>
      </w:tr>
      <w:tr w:rsidR="00F61DF9" w:rsidRPr="00CF1A49" w14:paraId="1B565A3C" w14:textId="77777777" w:rsidTr="0087555C">
        <w:trPr>
          <w:trHeight w:val="14"/>
        </w:trPr>
        <w:tc>
          <w:tcPr>
            <w:tcW w:w="10323" w:type="dxa"/>
            <w:tcMar>
              <w:top w:w="216" w:type="dxa"/>
            </w:tcMar>
          </w:tcPr>
          <w:p w14:paraId="37498A95" w14:textId="77777777" w:rsidR="00F61DF9" w:rsidRDefault="00F61DF9" w:rsidP="00F61DF9"/>
        </w:tc>
      </w:tr>
    </w:tbl>
    <w:p w14:paraId="5AD07D0C" w14:textId="77777777" w:rsidR="00DA59AA" w:rsidRPr="00CF1A49" w:rsidRDefault="00487BAD" w:rsidP="0097790C">
      <w:pPr>
        <w:pStyle w:val="berschrift1"/>
      </w:pPr>
      <w:r>
        <w:t>Schulische</w:t>
      </w:r>
      <w:r w:rsidR="00C912BB">
        <w:t>r</w:t>
      </w:r>
      <w:r>
        <w:t xml:space="preserve"> Werdegang</w:t>
      </w:r>
    </w:p>
    <w:tbl>
      <w:tblPr>
        <w:tblStyle w:val="Tabellenraster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tabelle Ausbildung"/>
      </w:tblPr>
      <w:tblGrid>
        <w:gridCol w:w="10323"/>
      </w:tblGrid>
      <w:tr w:rsidR="001D0BF1" w:rsidRPr="00CF1A49" w14:paraId="1A95773A" w14:textId="77777777" w:rsidTr="00F44CA0">
        <w:trPr>
          <w:trHeight w:val="68"/>
        </w:trPr>
        <w:tc>
          <w:tcPr>
            <w:tcW w:w="9355" w:type="dxa"/>
          </w:tcPr>
          <w:p w14:paraId="0B5A199E" w14:textId="77777777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34378272" w14:textId="77777777" w:rsidTr="00F61DF9">
        <w:tc>
          <w:tcPr>
            <w:tcW w:w="9355" w:type="dxa"/>
            <w:tcMar>
              <w:top w:w="216" w:type="dxa"/>
            </w:tcMar>
          </w:tcPr>
          <w:tbl>
            <w:tblPr>
              <w:tblW w:w="9747" w:type="dxa"/>
              <w:tblLook w:val="04A0" w:firstRow="1" w:lastRow="0" w:firstColumn="1" w:lastColumn="0" w:noHBand="0" w:noVBand="1"/>
            </w:tblPr>
            <w:tblGrid>
              <w:gridCol w:w="3652"/>
              <w:gridCol w:w="6095"/>
            </w:tblGrid>
            <w:tr w:rsidR="00C912BB" w:rsidRPr="00C912BB" w14:paraId="022D2CB4" w14:textId="77777777" w:rsidTr="00C912BB">
              <w:trPr>
                <w:trHeight w:val="340"/>
              </w:trPr>
              <w:tc>
                <w:tcPr>
                  <w:tcW w:w="3652" w:type="dxa"/>
                  <w:hideMark/>
                </w:tcPr>
                <w:p w14:paraId="730BA1B7" w14:textId="77777777" w:rsidR="00C912BB" w:rsidRPr="00C912BB" w:rsidRDefault="00C912BB" w:rsidP="00C912BB">
                  <w:pPr>
                    <w:spacing w:before="60" w:after="60"/>
                  </w:pPr>
                  <w:r w:rsidRPr="00C912BB">
                    <w:t>September 2005 – März 2006</w:t>
                  </w:r>
                </w:p>
              </w:tc>
              <w:tc>
                <w:tcPr>
                  <w:tcW w:w="6095" w:type="dxa"/>
                  <w:hideMark/>
                </w:tcPr>
                <w:p w14:paraId="2047EBC8" w14:textId="77777777" w:rsidR="00C912BB" w:rsidRPr="00C912BB" w:rsidRDefault="00C912BB" w:rsidP="00C912BB">
                  <w:pPr>
                    <w:spacing w:before="60" w:after="60"/>
                    <w:ind w:left="41"/>
                  </w:pPr>
                  <w:r w:rsidRPr="00C912BB">
                    <w:t>Freie Waldorfschule Backnang</w:t>
                  </w:r>
                </w:p>
              </w:tc>
            </w:tr>
            <w:tr w:rsidR="00C912BB" w:rsidRPr="00C912BB" w14:paraId="1C53751C" w14:textId="77777777" w:rsidTr="00C912BB">
              <w:trPr>
                <w:trHeight w:val="340"/>
              </w:trPr>
              <w:tc>
                <w:tcPr>
                  <w:tcW w:w="3652" w:type="dxa"/>
                  <w:hideMark/>
                </w:tcPr>
                <w:p w14:paraId="1A18AF17" w14:textId="77777777" w:rsidR="00C912BB" w:rsidRPr="00C912BB" w:rsidRDefault="00C912BB" w:rsidP="00C912BB">
                  <w:pPr>
                    <w:spacing w:before="60" w:after="60"/>
                  </w:pPr>
                  <w:r w:rsidRPr="00C912BB">
                    <w:t>April 2006 – Juli 2009</w:t>
                  </w:r>
                </w:p>
              </w:tc>
              <w:tc>
                <w:tcPr>
                  <w:tcW w:w="6095" w:type="dxa"/>
                  <w:hideMark/>
                </w:tcPr>
                <w:p w14:paraId="4001B397" w14:textId="77777777" w:rsidR="00C912BB" w:rsidRPr="00C912BB" w:rsidRDefault="00C912BB" w:rsidP="00C912BB">
                  <w:pPr>
                    <w:spacing w:before="60" w:after="60"/>
                    <w:ind w:left="41"/>
                  </w:pPr>
                  <w:r w:rsidRPr="00C912BB">
                    <w:t>Grundschule Remseck-Hochdorf</w:t>
                  </w:r>
                </w:p>
              </w:tc>
            </w:tr>
            <w:tr w:rsidR="00C912BB" w:rsidRPr="00C912BB" w14:paraId="34C33203" w14:textId="77777777" w:rsidTr="00C912BB">
              <w:trPr>
                <w:trHeight w:val="340"/>
              </w:trPr>
              <w:tc>
                <w:tcPr>
                  <w:tcW w:w="3652" w:type="dxa"/>
                  <w:hideMark/>
                </w:tcPr>
                <w:p w14:paraId="48C07110" w14:textId="77777777" w:rsidR="00C912BB" w:rsidRPr="00C912BB" w:rsidRDefault="00C912BB" w:rsidP="00C912BB">
                  <w:pPr>
                    <w:spacing w:before="60" w:after="60"/>
                  </w:pPr>
                  <w:r w:rsidRPr="00C912BB">
                    <w:t>September 2009 - Juli 2016</w:t>
                  </w:r>
                </w:p>
              </w:tc>
              <w:tc>
                <w:tcPr>
                  <w:tcW w:w="6095" w:type="dxa"/>
                  <w:hideMark/>
                </w:tcPr>
                <w:p w14:paraId="19BE4E01" w14:textId="77777777" w:rsidR="00C912BB" w:rsidRPr="00C912BB" w:rsidRDefault="00C912BB" w:rsidP="00C912BB">
                  <w:pPr>
                    <w:spacing w:before="60" w:after="60"/>
                    <w:ind w:left="41"/>
                  </w:pPr>
                  <w:r w:rsidRPr="00C912BB">
                    <w:t>Elly-Heuss-Knapp Realschule Ludwigsburg</w:t>
                  </w:r>
                  <w:r w:rsidRPr="00C912BB">
                    <w:br/>
                    <w:t>Abschluss: Mittlere Reife</w:t>
                  </w:r>
                </w:p>
              </w:tc>
            </w:tr>
            <w:tr w:rsidR="00C912BB" w:rsidRPr="00C912BB" w14:paraId="3D3738AE" w14:textId="77777777" w:rsidTr="00C912BB">
              <w:trPr>
                <w:trHeight w:val="340"/>
              </w:trPr>
              <w:tc>
                <w:tcPr>
                  <w:tcW w:w="3652" w:type="dxa"/>
                  <w:hideMark/>
                </w:tcPr>
                <w:p w14:paraId="646DA8DB" w14:textId="2D1D305D" w:rsidR="00C912BB" w:rsidRDefault="00C912BB" w:rsidP="00C912BB">
                  <w:pPr>
                    <w:spacing w:before="60" w:after="60"/>
                  </w:pPr>
                  <w:r w:rsidRPr="00C912BB">
                    <w:t xml:space="preserve">September 2016 </w:t>
                  </w:r>
                  <w:r w:rsidR="00252E04">
                    <w:t>–</w:t>
                  </w:r>
                  <w:r w:rsidRPr="00C912BB">
                    <w:t xml:space="preserve"> </w:t>
                  </w:r>
                  <w:r w:rsidR="00252E04">
                    <w:t>August 2019</w:t>
                  </w:r>
                </w:p>
                <w:p w14:paraId="76C93F65" w14:textId="77777777" w:rsidR="00252E04" w:rsidRDefault="00252E04" w:rsidP="00C912BB">
                  <w:pPr>
                    <w:spacing w:before="60" w:after="60"/>
                  </w:pPr>
                </w:p>
                <w:p w14:paraId="3F627907" w14:textId="6CAD4A1D" w:rsidR="00252E04" w:rsidRPr="00C912BB" w:rsidRDefault="00252E04" w:rsidP="00C912BB">
                  <w:pPr>
                    <w:spacing w:before="60" w:after="60"/>
                  </w:pPr>
                  <w:r>
                    <w:t>Oktober 2019 - heute</w:t>
                  </w:r>
                </w:p>
              </w:tc>
              <w:tc>
                <w:tcPr>
                  <w:tcW w:w="6095" w:type="dxa"/>
                  <w:hideMark/>
                </w:tcPr>
                <w:p w14:paraId="0B342B35" w14:textId="77777777" w:rsidR="00C912BB" w:rsidRDefault="00C912BB" w:rsidP="00C912BB">
                  <w:pPr>
                    <w:spacing w:before="60" w:after="60"/>
                    <w:ind w:left="41"/>
                  </w:pPr>
                  <w:proofErr w:type="spellStart"/>
                  <w:proofErr w:type="gramStart"/>
                  <w:r w:rsidRPr="00C912BB">
                    <w:t>It.schule</w:t>
                  </w:r>
                  <w:proofErr w:type="spellEnd"/>
                  <w:proofErr w:type="gramEnd"/>
                  <w:r w:rsidRPr="00C912BB">
                    <w:t xml:space="preserve"> (ITS), Stuttgart</w:t>
                  </w:r>
                  <w:r w:rsidRPr="00C912BB">
                    <w:br/>
                    <w:t>Abschluss: Abitur</w:t>
                  </w:r>
                </w:p>
                <w:p w14:paraId="177DB59B" w14:textId="77777777" w:rsidR="00252E04" w:rsidRDefault="00252E04" w:rsidP="00C912BB">
                  <w:pPr>
                    <w:spacing w:before="60" w:after="60"/>
                    <w:ind w:left="41"/>
                  </w:pPr>
                  <w:r>
                    <w:t>Elektro- und Informationstechnik</w:t>
                  </w:r>
                </w:p>
                <w:p w14:paraId="3FC9D683" w14:textId="17C40BD8" w:rsidR="00252E04" w:rsidRPr="00C912BB" w:rsidRDefault="00252E04" w:rsidP="00C912BB">
                  <w:pPr>
                    <w:spacing w:before="60" w:after="60"/>
                    <w:ind w:left="41"/>
                  </w:pPr>
                  <w:r>
                    <w:t>KIT</w:t>
                  </w:r>
                  <w:r w:rsidR="005E7388">
                    <w:t xml:space="preserve"> (5. Semester)</w:t>
                  </w:r>
                </w:p>
              </w:tc>
            </w:tr>
            <w:tr w:rsidR="00C912BB" w:rsidRPr="00C912BB" w14:paraId="44FD09D0" w14:textId="77777777" w:rsidTr="00C912BB">
              <w:trPr>
                <w:trHeight w:val="340"/>
              </w:trPr>
              <w:tc>
                <w:tcPr>
                  <w:tcW w:w="3652" w:type="dxa"/>
                  <w:hideMark/>
                </w:tcPr>
                <w:p w14:paraId="0A8643EE" w14:textId="77777777" w:rsidR="00C912BB" w:rsidRPr="00C912BB" w:rsidRDefault="00C912BB" w:rsidP="00C912BB">
                  <w:pPr>
                    <w:spacing w:before="60" w:after="60"/>
                  </w:pPr>
                  <w:r w:rsidRPr="00C912BB">
                    <w:t>Sprachkenntnisse:</w:t>
                  </w:r>
                </w:p>
              </w:tc>
              <w:tc>
                <w:tcPr>
                  <w:tcW w:w="6095" w:type="dxa"/>
                  <w:hideMark/>
                </w:tcPr>
                <w:p w14:paraId="5BE8B755" w14:textId="77777777" w:rsidR="00C912BB" w:rsidRPr="00C912BB" w:rsidRDefault="00C912BB" w:rsidP="00C912BB">
                  <w:pPr>
                    <w:spacing w:before="60"/>
                    <w:ind w:left="40"/>
                  </w:pPr>
                  <w:r w:rsidRPr="00C912BB">
                    <w:t>Englisch (Fortgeschritten)</w:t>
                  </w:r>
                </w:p>
                <w:p w14:paraId="09CE28B9" w14:textId="77777777" w:rsidR="00C912BB" w:rsidRPr="00C912BB" w:rsidRDefault="00C912BB" w:rsidP="00C912BB">
                  <w:pPr>
                    <w:spacing w:before="60"/>
                    <w:ind w:left="40"/>
                  </w:pPr>
                  <w:r w:rsidRPr="00C912BB">
                    <w:t>Spanisch (Anfänger)</w:t>
                  </w:r>
                </w:p>
              </w:tc>
            </w:tr>
          </w:tbl>
          <w:p w14:paraId="5DE2FFC2" w14:textId="77777777" w:rsidR="00F61DF9" w:rsidRDefault="00F61DF9" w:rsidP="00F61DF9"/>
          <w:p w14:paraId="3A6E4AC7" w14:textId="77539E0B" w:rsidR="00F44CA0" w:rsidRDefault="00F44CA0" w:rsidP="00F61DF9"/>
        </w:tc>
      </w:tr>
    </w:tbl>
    <w:p w14:paraId="50941433" w14:textId="7CF1C0AD" w:rsidR="00486277" w:rsidRDefault="000E5174" w:rsidP="00486277">
      <w:pPr>
        <w:pStyle w:val="berschrift1"/>
      </w:pPr>
      <w:r>
        <w:lastRenderedPageBreak/>
        <w:t>Sonstiges</w:t>
      </w:r>
    </w:p>
    <w:p w14:paraId="617995E5" w14:textId="10786582" w:rsidR="00F44CA0" w:rsidRDefault="00F44CA0" w:rsidP="00486277">
      <w:pPr>
        <w:pStyle w:val="berschrift1"/>
      </w:pPr>
    </w:p>
    <w:p w14:paraId="75DAF49B" w14:textId="4F51F6A8" w:rsidR="00F44CA0" w:rsidRDefault="00F44CA0" w:rsidP="00486277">
      <w:pPr>
        <w:pStyle w:val="berschrift1"/>
      </w:pPr>
    </w:p>
    <w:tbl>
      <w:tblPr>
        <w:tblStyle w:val="Tabellenraster"/>
        <w:tblW w:w="911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tabelle Ausbildung"/>
      </w:tblPr>
      <w:tblGrid>
        <w:gridCol w:w="10323"/>
        <w:gridCol w:w="6095"/>
      </w:tblGrid>
      <w:tr w:rsidR="005F13B5" w:rsidRPr="00CF1A49" w14:paraId="576A1F8C" w14:textId="77777777" w:rsidTr="00F44CA0">
        <w:trPr>
          <w:trHeight w:val="68"/>
        </w:trPr>
        <w:tc>
          <w:tcPr>
            <w:tcW w:w="10323" w:type="dxa"/>
          </w:tcPr>
          <w:p w14:paraId="5BD7B8A0" w14:textId="77777777" w:rsidR="005F13B5" w:rsidRPr="005F13B5" w:rsidRDefault="005F13B5" w:rsidP="005F13B5">
            <w:pPr>
              <w:spacing w:before="60" w:after="60"/>
              <w:rPr>
                <w:sz w:val="24"/>
                <w:szCs w:val="24"/>
              </w:rPr>
            </w:pPr>
            <w:r w:rsidRPr="005F13B5">
              <w:rPr>
                <w:sz w:val="24"/>
                <w:szCs w:val="24"/>
              </w:rPr>
              <w:t>März 2014</w:t>
            </w:r>
            <w:r w:rsidRPr="005F13B5">
              <w:rPr>
                <w:sz w:val="24"/>
                <w:szCs w:val="24"/>
              </w:rPr>
              <w:tab/>
            </w:r>
            <w:r w:rsidRPr="005F13B5">
              <w:rPr>
                <w:sz w:val="24"/>
                <w:szCs w:val="24"/>
              </w:rPr>
              <w:tab/>
            </w:r>
            <w:r w:rsidRPr="005F13B5">
              <w:rPr>
                <w:sz w:val="24"/>
                <w:szCs w:val="24"/>
              </w:rPr>
              <w:tab/>
              <w:t xml:space="preserve">             </w:t>
            </w:r>
            <w:r>
              <w:rPr>
                <w:sz w:val="24"/>
                <w:szCs w:val="24"/>
              </w:rPr>
              <w:t xml:space="preserve">  </w:t>
            </w:r>
            <w:r w:rsidRPr="005F13B5">
              <w:rPr>
                <w:sz w:val="24"/>
                <w:szCs w:val="24"/>
              </w:rPr>
              <w:t xml:space="preserve">  Soziales Praktikum</w:t>
            </w:r>
          </w:p>
          <w:p w14:paraId="7DD2B2A1" w14:textId="77777777" w:rsidR="005F13B5" w:rsidRPr="005F13B5" w:rsidRDefault="005F13B5" w:rsidP="005F13B5">
            <w:pPr>
              <w:spacing w:before="60" w:after="60"/>
              <w:rPr>
                <w:sz w:val="24"/>
                <w:szCs w:val="24"/>
              </w:rPr>
            </w:pPr>
            <w:r w:rsidRPr="005F13B5">
              <w:rPr>
                <w:sz w:val="24"/>
                <w:szCs w:val="24"/>
              </w:rPr>
              <w:t xml:space="preserve">Februar 2015                         </w:t>
            </w:r>
            <w:r>
              <w:rPr>
                <w:sz w:val="24"/>
                <w:szCs w:val="24"/>
              </w:rPr>
              <w:t xml:space="preserve">                    </w:t>
            </w:r>
            <w:r w:rsidRPr="005F13B5">
              <w:rPr>
                <w:sz w:val="24"/>
                <w:szCs w:val="24"/>
              </w:rPr>
              <w:t xml:space="preserve"> Informatik Praktikum</w:t>
            </w:r>
          </w:p>
          <w:p w14:paraId="171BC8E5" w14:textId="77777777" w:rsidR="005F13B5" w:rsidRPr="005F13B5" w:rsidRDefault="005F13B5" w:rsidP="005F13B5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1FF6BD27" w14:textId="77777777" w:rsidR="005F13B5" w:rsidRPr="00FC69D0" w:rsidRDefault="005F13B5" w:rsidP="005F13B5">
            <w:pPr>
              <w:spacing w:before="60" w:after="60"/>
              <w:ind w:left="41"/>
              <w:rPr>
                <w:sz w:val="26"/>
                <w:szCs w:val="26"/>
              </w:rPr>
            </w:pPr>
          </w:p>
          <w:p w14:paraId="57C35157" w14:textId="77777777" w:rsidR="005F13B5" w:rsidRPr="00FC69D0" w:rsidRDefault="005F13B5" w:rsidP="005F13B5">
            <w:pPr>
              <w:spacing w:before="60" w:after="60"/>
              <w:ind w:left="41"/>
              <w:rPr>
                <w:sz w:val="26"/>
                <w:szCs w:val="26"/>
              </w:rPr>
            </w:pPr>
            <w:r w:rsidRPr="00FC69D0">
              <w:rPr>
                <w:sz w:val="26"/>
                <w:szCs w:val="26"/>
              </w:rPr>
              <w:t>Soziales Praktikum</w:t>
            </w:r>
          </w:p>
          <w:p w14:paraId="7B145E14" w14:textId="77777777" w:rsidR="005F13B5" w:rsidRPr="00FC69D0" w:rsidRDefault="005F13B5" w:rsidP="005F13B5">
            <w:pPr>
              <w:spacing w:before="60" w:after="60"/>
              <w:ind w:left="41"/>
              <w:rPr>
                <w:sz w:val="26"/>
                <w:szCs w:val="26"/>
              </w:rPr>
            </w:pPr>
            <w:r w:rsidRPr="00FC69D0">
              <w:rPr>
                <w:sz w:val="26"/>
                <w:szCs w:val="26"/>
              </w:rPr>
              <w:t>Informatik Praktikum</w:t>
            </w:r>
          </w:p>
        </w:tc>
      </w:tr>
      <w:tr w:rsidR="005F13B5" w:rsidRPr="00CF1A49" w14:paraId="0176AADE" w14:textId="77777777" w:rsidTr="005F13B5">
        <w:tc>
          <w:tcPr>
            <w:tcW w:w="10323" w:type="dxa"/>
          </w:tcPr>
          <w:p w14:paraId="1D49287C" w14:textId="77777777" w:rsidR="005F13B5" w:rsidRPr="005F13B5" w:rsidRDefault="005F13B5" w:rsidP="005F13B5">
            <w:pPr>
              <w:spacing w:before="60" w:after="60"/>
              <w:rPr>
                <w:sz w:val="24"/>
                <w:szCs w:val="24"/>
              </w:rPr>
            </w:pPr>
          </w:p>
          <w:p w14:paraId="1AA2E2BC" w14:textId="67B782F1" w:rsidR="005F13B5" w:rsidRDefault="005F13B5" w:rsidP="005F13B5">
            <w:pPr>
              <w:spacing w:before="60" w:after="60"/>
              <w:ind w:left="41"/>
              <w:rPr>
                <w:sz w:val="24"/>
                <w:szCs w:val="24"/>
              </w:rPr>
            </w:pPr>
            <w:r w:rsidRPr="005F13B5">
              <w:rPr>
                <w:sz w:val="24"/>
                <w:szCs w:val="24"/>
              </w:rPr>
              <w:t xml:space="preserve">Persönliche Interessen/Hobbys: </w:t>
            </w:r>
            <w:r>
              <w:rPr>
                <w:sz w:val="24"/>
                <w:szCs w:val="24"/>
              </w:rPr>
              <w:t xml:space="preserve">          </w:t>
            </w:r>
            <w:r w:rsidRPr="005F13B5">
              <w:rPr>
                <w:sz w:val="24"/>
                <w:szCs w:val="24"/>
              </w:rPr>
              <w:t xml:space="preserve"> Badminton, Informatik </w:t>
            </w:r>
          </w:p>
          <w:p w14:paraId="75E0F6EC" w14:textId="77777777" w:rsidR="00100C8F" w:rsidRDefault="00100C8F" w:rsidP="005F13B5">
            <w:pPr>
              <w:spacing w:before="60" w:after="60"/>
              <w:ind w:left="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Oktober 2012                                           </w:t>
            </w:r>
            <w:r w:rsidR="00684955">
              <w:rPr>
                <w:sz w:val="24"/>
                <w:szCs w:val="24"/>
              </w:rPr>
              <w:t xml:space="preserve"> Teilnahme</w:t>
            </w:r>
            <w:r>
              <w:rPr>
                <w:sz w:val="24"/>
                <w:szCs w:val="24"/>
              </w:rPr>
              <w:t xml:space="preserve"> an der </w:t>
            </w:r>
            <w:r w:rsidR="00684955">
              <w:rPr>
                <w:sz w:val="24"/>
                <w:szCs w:val="24"/>
              </w:rPr>
              <w:t>Junior-Ingenieur-Akademie</w:t>
            </w:r>
          </w:p>
          <w:p w14:paraId="1811EA54" w14:textId="77777777" w:rsidR="005E7388" w:rsidRDefault="005A7399" w:rsidP="005F13B5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Nebenjob:</w:t>
            </w:r>
            <w:r w:rsidR="005E7388">
              <w:rPr>
                <w:sz w:val="24"/>
                <w:szCs w:val="24"/>
              </w:rPr>
              <w:t xml:space="preserve"> </w:t>
            </w:r>
          </w:p>
          <w:p w14:paraId="013CB54A" w14:textId="53D21FF5" w:rsidR="005F13B5" w:rsidRDefault="005E7388" w:rsidP="005F13B5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5A7399">
              <w:rPr>
                <w:sz w:val="24"/>
                <w:szCs w:val="24"/>
              </w:rPr>
              <w:t>201</w:t>
            </w:r>
            <w:r w:rsidR="007575ED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-2019</w:t>
            </w:r>
            <w:r w:rsidR="005A739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     </w:t>
            </w:r>
            <w:r w:rsidR="008B53BC">
              <w:rPr>
                <w:sz w:val="24"/>
                <w:szCs w:val="24"/>
              </w:rPr>
              <w:t>A</w:t>
            </w:r>
            <w:r w:rsidR="00AF4FD4">
              <w:rPr>
                <w:sz w:val="24"/>
                <w:szCs w:val="24"/>
              </w:rPr>
              <w:t>ngestellter Kellner</w:t>
            </w:r>
            <w:r w:rsidR="005A7399">
              <w:rPr>
                <w:sz w:val="24"/>
                <w:szCs w:val="24"/>
              </w:rPr>
              <w:t xml:space="preserve"> auf Hochzeiten</w:t>
            </w:r>
          </w:p>
          <w:p w14:paraId="76DCFBE4" w14:textId="2706E705" w:rsidR="005E7388" w:rsidRDefault="005E7388" w:rsidP="005F13B5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C1556F">
              <w:rPr>
                <w:sz w:val="24"/>
                <w:szCs w:val="24"/>
              </w:rPr>
              <w:t xml:space="preserve"> </w:t>
            </w:r>
            <w:r w:rsidR="00B3629C">
              <w:rPr>
                <w:sz w:val="24"/>
                <w:szCs w:val="24"/>
              </w:rPr>
              <w:t>Anfang</w:t>
            </w:r>
            <w:r>
              <w:rPr>
                <w:sz w:val="24"/>
                <w:szCs w:val="24"/>
              </w:rPr>
              <w:t xml:space="preserve"> 2021-heute                            Wissenschaftliche Hilfskraft am Institut für Technik der                                                      </w:t>
            </w:r>
          </w:p>
          <w:p w14:paraId="4E96CA1E" w14:textId="3F20DA5D" w:rsidR="005E7388" w:rsidRDefault="005E7388" w:rsidP="005F13B5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Informationsverarbeitung (ITIV)</w:t>
            </w:r>
          </w:p>
          <w:p w14:paraId="526DB784" w14:textId="0F5B3612" w:rsidR="00F44CA0" w:rsidRPr="005F13B5" w:rsidRDefault="00F44CA0" w:rsidP="005F13B5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56261F7D" w14:textId="77777777" w:rsidR="005F13B5" w:rsidRPr="00FC69D0" w:rsidRDefault="005F13B5" w:rsidP="005F13B5">
            <w:pPr>
              <w:spacing w:before="60" w:after="60"/>
              <w:rPr>
                <w:sz w:val="26"/>
                <w:szCs w:val="26"/>
              </w:rPr>
            </w:pPr>
          </w:p>
          <w:p w14:paraId="0F92E4C4" w14:textId="77777777" w:rsidR="005F13B5" w:rsidRDefault="005F13B5" w:rsidP="005F13B5">
            <w:pPr>
              <w:spacing w:before="60" w:after="60"/>
              <w:ind w:left="41"/>
              <w:rPr>
                <w:sz w:val="26"/>
                <w:szCs w:val="26"/>
              </w:rPr>
            </w:pPr>
            <w:r w:rsidRPr="00FC69D0">
              <w:rPr>
                <w:sz w:val="26"/>
                <w:szCs w:val="26"/>
              </w:rPr>
              <w:t xml:space="preserve">Pfadfinder, Badminton, Informatik </w:t>
            </w:r>
          </w:p>
          <w:p w14:paraId="115EEB54" w14:textId="77777777" w:rsidR="005F13B5" w:rsidRPr="00FC69D0" w:rsidRDefault="005F13B5" w:rsidP="005F13B5">
            <w:pPr>
              <w:spacing w:before="60" w:after="60"/>
              <w:ind w:left="41"/>
              <w:rPr>
                <w:sz w:val="26"/>
                <w:szCs w:val="26"/>
              </w:rPr>
            </w:pPr>
          </w:p>
        </w:tc>
      </w:tr>
      <w:tr w:rsidR="005E7388" w:rsidRPr="00CF1A49" w14:paraId="1F92FFD2" w14:textId="77777777" w:rsidTr="005F13B5">
        <w:tc>
          <w:tcPr>
            <w:tcW w:w="10323" w:type="dxa"/>
          </w:tcPr>
          <w:p w14:paraId="7C032E4D" w14:textId="77777777" w:rsidR="005E7388" w:rsidRPr="005F13B5" w:rsidRDefault="005E7388" w:rsidP="005F13B5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2114371C" w14:textId="77777777" w:rsidR="005E7388" w:rsidRPr="00FC69D0" w:rsidRDefault="005E7388" w:rsidP="005F13B5">
            <w:pPr>
              <w:spacing w:before="60" w:after="60"/>
              <w:rPr>
                <w:sz w:val="26"/>
                <w:szCs w:val="26"/>
              </w:rPr>
            </w:pPr>
          </w:p>
        </w:tc>
      </w:tr>
    </w:tbl>
    <w:p w14:paraId="4085C6B6" w14:textId="37B463E4" w:rsidR="00B51D1B" w:rsidRPr="006E1507" w:rsidRDefault="00B3629C" w:rsidP="006E1507"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1CF3EAF" wp14:editId="229B415A">
            <wp:simplePos x="0" y="0"/>
            <wp:positionH relativeFrom="margin">
              <wp:posOffset>2388870</wp:posOffset>
            </wp:positionH>
            <wp:positionV relativeFrom="margin">
              <wp:posOffset>3632835</wp:posOffset>
            </wp:positionV>
            <wp:extent cx="4846320" cy="3147060"/>
            <wp:effectExtent l="0" t="0" r="0" b="0"/>
            <wp:wrapSquare wrapText="bothSides"/>
            <wp:docPr id="4" name="Diagram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7373A9" wp14:editId="64C8BDF0">
            <wp:simplePos x="0" y="0"/>
            <wp:positionH relativeFrom="margin">
              <wp:posOffset>-1268730</wp:posOffset>
            </wp:positionH>
            <wp:positionV relativeFrom="margin">
              <wp:posOffset>3632835</wp:posOffset>
            </wp:positionV>
            <wp:extent cx="4846320" cy="3147060"/>
            <wp:effectExtent l="0" t="0" r="0" b="0"/>
            <wp:wrapSquare wrapText="bothSides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1D1B" w:rsidRPr="006E1507" w:rsidSect="008653B2">
      <w:footerReference w:type="default" r:id="rId10"/>
      <w:headerReference w:type="first" r:id="rId11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EC370" w14:textId="77777777" w:rsidR="00C510E3" w:rsidRDefault="00C510E3" w:rsidP="0068194B">
      <w:r>
        <w:separator/>
      </w:r>
    </w:p>
    <w:p w14:paraId="7A9C7EC5" w14:textId="77777777" w:rsidR="00C510E3" w:rsidRDefault="00C510E3"/>
    <w:p w14:paraId="60B838A9" w14:textId="77777777" w:rsidR="00C510E3" w:rsidRDefault="00C510E3"/>
  </w:endnote>
  <w:endnote w:type="continuationSeparator" w:id="0">
    <w:p w14:paraId="5F50016E" w14:textId="77777777" w:rsidR="00C510E3" w:rsidRDefault="00C510E3" w:rsidP="0068194B">
      <w:r>
        <w:continuationSeparator/>
      </w:r>
    </w:p>
    <w:p w14:paraId="1B53BABF" w14:textId="77777777" w:rsidR="00C510E3" w:rsidRDefault="00C510E3"/>
    <w:p w14:paraId="762FE66F" w14:textId="77777777" w:rsidR="00C510E3" w:rsidRDefault="00C510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98164F" w14:textId="77777777" w:rsidR="002B2958" w:rsidRDefault="002B2958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8653B2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A23ED" w14:textId="77777777" w:rsidR="00C510E3" w:rsidRDefault="00C510E3" w:rsidP="0068194B">
      <w:r>
        <w:separator/>
      </w:r>
    </w:p>
    <w:p w14:paraId="3D7134EE" w14:textId="77777777" w:rsidR="00C510E3" w:rsidRDefault="00C510E3"/>
    <w:p w14:paraId="3B0875CA" w14:textId="77777777" w:rsidR="00C510E3" w:rsidRDefault="00C510E3"/>
  </w:footnote>
  <w:footnote w:type="continuationSeparator" w:id="0">
    <w:p w14:paraId="4064BEA7" w14:textId="77777777" w:rsidR="00C510E3" w:rsidRDefault="00C510E3" w:rsidP="0068194B">
      <w:r>
        <w:continuationSeparator/>
      </w:r>
    </w:p>
    <w:p w14:paraId="73F2D199" w14:textId="77777777" w:rsidR="00C510E3" w:rsidRDefault="00C510E3"/>
    <w:p w14:paraId="455FDEFB" w14:textId="77777777" w:rsidR="00C510E3" w:rsidRDefault="00C510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022B9" w14:textId="77777777" w:rsidR="00236D54" w:rsidRPr="004E01EB" w:rsidRDefault="00F476C4" w:rsidP="005A1B10">
    <w:pPr>
      <w:pStyle w:val="Kopfzeile"/>
    </w:pPr>
    <w:r w:rsidRPr="004E01EB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E4A21E" wp14:editId="222C1E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Gerader Verbinder 5" descr="Trennlinie für Überschrif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24B4456" id="Gerader Verbinder 5" o:spid="_x0000_s1026" alt="Trennlinie für Überschrift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ennumm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08"/>
    <w:rsid w:val="000001EF"/>
    <w:rsid w:val="00007322"/>
    <w:rsid w:val="00007728"/>
    <w:rsid w:val="00024584"/>
    <w:rsid w:val="00024730"/>
    <w:rsid w:val="00025CCD"/>
    <w:rsid w:val="00037BF5"/>
    <w:rsid w:val="00055E95"/>
    <w:rsid w:val="0007021F"/>
    <w:rsid w:val="00094564"/>
    <w:rsid w:val="000B2BA5"/>
    <w:rsid w:val="000C08DB"/>
    <w:rsid w:val="000E1F67"/>
    <w:rsid w:val="000E5174"/>
    <w:rsid w:val="000F2F8C"/>
    <w:rsid w:val="0010006E"/>
    <w:rsid w:val="00100C8F"/>
    <w:rsid w:val="001045A8"/>
    <w:rsid w:val="00114A91"/>
    <w:rsid w:val="00114F5E"/>
    <w:rsid w:val="001427E1"/>
    <w:rsid w:val="00155E8B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6A59"/>
    <w:rsid w:val="0024720C"/>
    <w:rsid w:val="00251F62"/>
    <w:rsid w:val="00252E04"/>
    <w:rsid w:val="002617AE"/>
    <w:rsid w:val="002638D0"/>
    <w:rsid w:val="00263DCD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190B"/>
    <w:rsid w:val="003F1D5F"/>
    <w:rsid w:val="00405128"/>
    <w:rsid w:val="00406CFF"/>
    <w:rsid w:val="00416B25"/>
    <w:rsid w:val="00420592"/>
    <w:rsid w:val="004319E0"/>
    <w:rsid w:val="00437E8C"/>
    <w:rsid w:val="00440225"/>
    <w:rsid w:val="00443DB3"/>
    <w:rsid w:val="004726BC"/>
    <w:rsid w:val="00474105"/>
    <w:rsid w:val="00480E6E"/>
    <w:rsid w:val="00486277"/>
    <w:rsid w:val="00487BAD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0A8F"/>
    <w:rsid w:val="00566A35"/>
    <w:rsid w:val="0056701E"/>
    <w:rsid w:val="005740D7"/>
    <w:rsid w:val="005A0F26"/>
    <w:rsid w:val="005A1B10"/>
    <w:rsid w:val="005A6850"/>
    <w:rsid w:val="005A7399"/>
    <w:rsid w:val="005B1B1B"/>
    <w:rsid w:val="005C5932"/>
    <w:rsid w:val="005D3CA7"/>
    <w:rsid w:val="005D4CC1"/>
    <w:rsid w:val="005E7388"/>
    <w:rsid w:val="005F13B5"/>
    <w:rsid w:val="005F4B91"/>
    <w:rsid w:val="005F50F6"/>
    <w:rsid w:val="005F55D2"/>
    <w:rsid w:val="0062312F"/>
    <w:rsid w:val="00625F2C"/>
    <w:rsid w:val="006618E9"/>
    <w:rsid w:val="0068194B"/>
    <w:rsid w:val="00684955"/>
    <w:rsid w:val="00692703"/>
    <w:rsid w:val="006A1962"/>
    <w:rsid w:val="006A23B5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5ED"/>
    <w:rsid w:val="00757803"/>
    <w:rsid w:val="0079206B"/>
    <w:rsid w:val="00796076"/>
    <w:rsid w:val="007B5798"/>
    <w:rsid w:val="007C0566"/>
    <w:rsid w:val="007C1FB7"/>
    <w:rsid w:val="007C606B"/>
    <w:rsid w:val="007E6A61"/>
    <w:rsid w:val="00801140"/>
    <w:rsid w:val="00803404"/>
    <w:rsid w:val="00807061"/>
    <w:rsid w:val="00834955"/>
    <w:rsid w:val="00855B59"/>
    <w:rsid w:val="00860461"/>
    <w:rsid w:val="0086487C"/>
    <w:rsid w:val="008653B2"/>
    <w:rsid w:val="00870B20"/>
    <w:rsid w:val="0087555C"/>
    <w:rsid w:val="008829F8"/>
    <w:rsid w:val="00885897"/>
    <w:rsid w:val="008A5108"/>
    <w:rsid w:val="008A6538"/>
    <w:rsid w:val="008B53BC"/>
    <w:rsid w:val="008C2D75"/>
    <w:rsid w:val="008C7056"/>
    <w:rsid w:val="008D55A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19F7"/>
    <w:rsid w:val="009650EA"/>
    <w:rsid w:val="0097790C"/>
    <w:rsid w:val="0098506E"/>
    <w:rsid w:val="009A44CE"/>
    <w:rsid w:val="009C4DFC"/>
    <w:rsid w:val="009D44F8"/>
    <w:rsid w:val="009E3160"/>
    <w:rsid w:val="009F220C"/>
    <w:rsid w:val="009F2F9B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4FD4"/>
    <w:rsid w:val="00B10EBE"/>
    <w:rsid w:val="00B236F1"/>
    <w:rsid w:val="00B3629C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20CC"/>
    <w:rsid w:val="00BD431F"/>
    <w:rsid w:val="00BE2073"/>
    <w:rsid w:val="00BE423E"/>
    <w:rsid w:val="00BF61AC"/>
    <w:rsid w:val="00C1556F"/>
    <w:rsid w:val="00C3591C"/>
    <w:rsid w:val="00C47FA6"/>
    <w:rsid w:val="00C510E3"/>
    <w:rsid w:val="00C57FC6"/>
    <w:rsid w:val="00C65599"/>
    <w:rsid w:val="00C66A7D"/>
    <w:rsid w:val="00C779DA"/>
    <w:rsid w:val="00C814F7"/>
    <w:rsid w:val="00C912BB"/>
    <w:rsid w:val="00CA4B4D"/>
    <w:rsid w:val="00CB35C3"/>
    <w:rsid w:val="00CD323D"/>
    <w:rsid w:val="00CE2957"/>
    <w:rsid w:val="00CE4030"/>
    <w:rsid w:val="00CE64B3"/>
    <w:rsid w:val="00CF1A49"/>
    <w:rsid w:val="00D0630C"/>
    <w:rsid w:val="00D139C6"/>
    <w:rsid w:val="00D243A9"/>
    <w:rsid w:val="00D305E5"/>
    <w:rsid w:val="00D32C96"/>
    <w:rsid w:val="00D37CD3"/>
    <w:rsid w:val="00D429DA"/>
    <w:rsid w:val="00D66A52"/>
    <w:rsid w:val="00D66EFA"/>
    <w:rsid w:val="00D72A2D"/>
    <w:rsid w:val="00D9521A"/>
    <w:rsid w:val="00DA3914"/>
    <w:rsid w:val="00DA42A8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15FAB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0A1E"/>
    <w:rsid w:val="00EC1351"/>
    <w:rsid w:val="00EC4CBF"/>
    <w:rsid w:val="00EE2CA8"/>
    <w:rsid w:val="00EF17E8"/>
    <w:rsid w:val="00EF51D9"/>
    <w:rsid w:val="00F130DD"/>
    <w:rsid w:val="00F24884"/>
    <w:rsid w:val="00F44CA0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4EF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6E55A"/>
  <w15:chartTrackingRefBased/>
  <w15:docId w15:val="{2860718C-4722-4648-B122-54DAB80E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1507"/>
  </w:style>
  <w:style w:type="paragraph" w:styleId="berschrift1">
    <w:name w:val="heading 1"/>
    <w:basedOn w:val="Standard"/>
    <w:link w:val="berschrift1Zchn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Makrotext">
    <w:name w:val="macro"/>
    <w:link w:val="MakrotextZchn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el">
    <w:name w:val="Title"/>
    <w:basedOn w:val="Standard"/>
    <w:link w:val="TitelZchn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757803"/>
  </w:style>
  <w:style w:type="character" w:customStyle="1" w:styleId="KopfzeileZchn">
    <w:name w:val="Kopfzeile Zchn"/>
    <w:basedOn w:val="Absatz-Standardschriftart"/>
    <w:link w:val="Kopfzeile"/>
    <w:uiPriority w:val="99"/>
    <w:rsid w:val="00757803"/>
  </w:style>
  <w:style w:type="paragraph" w:styleId="Fuzeile">
    <w:name w:val="footer"/>
    <w:basedOn w:val="Standard"/>
    <w:link w:val="FuzeileZchn"/>
    <w:uiPriority w:val="99"/>
    <w:unhideWhenUsed/>
    <w:rsid w:val="009F220C"/>
    <w:pPr>
      <w:jc w:val="center"/>
    </w:pPr>
  </w:style>
  <w:style w:type="character" w:customStyle="1" w:styleId="FuzeileZchn">
    <w:name w:val="Fußzeile Zchn"/>
    <w:basedOn w:val="Absatz-Standardschriftart"/>
    <w:link w:val="Fuzeile"/>
    <w:uiPriority w:val="99"/>
    <w:rsid w:val="009F220C"/>
  </w:style>
  <w:style w:type="character" w:styleId="Platzhaltertext">
    <w:name w:val="Placeholder Text"/>
    <w:basedOn w:val="Absatz-Standardschriftart"/>
    <w:uiPriority w:val="99"/>
    <w:semiHidden/>
    <w:rsid w:val="009A44CE"/>
    <w:rPr>
      <w:color w:val="595959" w:themeColor="text1" w:themeTint="A6"/>
    </w:rPr>
  </w:style>
  <w:style w:type="paragraph" w:customStyle="1" w:styleId="Kontaktinfos">
    <w:name w:val="Kontaktinfos"/>
    <w:basedOn w:val="Standard"/>
    <w:uiPriority w:val="3"/>
    <w:qFormat/>
    <w:rsid w:val="00D66A52"/>
    <w:pPr>
      <w:jc w:val="center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61DF9"/>
    <w:rPr>
      <w:rFonts w:eastAsiaTheme="majorEastAsia" w:cstheme="majorBidi"/>
      <w:b/>
      <w:caps/>
      <w:szCs w:val="24"/>
    </w:rPr>
  </w:style>
  <w:style w:type="table" w:styleId="Tabellenraster">
    <w:name w:val="Table Grid"/>
    <w:basedOn w:val="NormaleTabelle"/>
    <w:uiPriority w:val="39"/>
    <w:rsid w:val="00F9350C"/>
    <w:pPr>
      <w:contextualSpacing/>
    </w:pPr>
    <w:tblPr/>
  </w:style>
  <w:style w:type="character" w:styleId="SchwacherVerweis">
    <w:name w:val="Subtle Reference"/>
    <w:basedOn w:val="Absatz-Standardschriftar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ufzhlungszeichen">
    <w:name w:val="List Bullet"/>
    <w:basedOn w:val="Standard"/>
    <w:uiPriority w:val="11"/>
    <w:qFormat/>
    <w:rsid w:val="006E1507"/>
    <w:pPr>
      <w:numPr>
        <w:numId w:val="5"/>
      </w:numPr>
    </w:pPr>
  </w:style>
  <w:style w:type="paragraph" w:styleId="Listennummer">
    <w:name w:val="List Number"/>
    <w:basedOn w:val="Standard"/>
    <w:uiPriority w:val="13"/>
    <w:qFormat/>
    <w:rsid w:val="00B51D1B"/>
    <w:pPr>
      <w:numPr>
        <w:numId w:val="7"/>
      </w:numPr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16DFF"/>
    <w:pPr>
      <w:outlineLvl w:val="9"/>
    </w:pPr>
  </w:style>
  <w:style w:type="paragraph" w:styleId="Zitat">
    <w:name w:val="Quote"/>
    <w:basedOn w:val="Standard"/>
    <w:next w:val="Standard"/>
    <w:link w:val="ZitatZchn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316DFF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316DFF"/>
    <w:rPr>
      <w:i/>
      <w:iCs/>
      <w:color w:val="1D824C" w:themeColor="accent1"/>
    </w:rPr>
  </w:style>
  <w:style w:type="character" w:styleId="Buchtitel">
    <w:name w:val="Book Title"/>
    <w:basedOn w:val="Absatz-Standardschriftart"/>
    <w:uiPriority w:val="33"/>
    <w:semiHidden/>
    <w:unhideWhenUsed/>
    <w:rsid w:val="00316DFF"/>
    <w:rPr>
      <w:b/>
      <w:bCs/>
      <w:i/>
      <w:iCs/>
      <w:spacing w:val="0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6DF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16DF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316DF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16DF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16DFF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16DF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16DF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16DF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16DF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316DFF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16DF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16DFF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16DF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16DF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16DFF"/>
    <w:rPr>
      <w:rFonts w:ascii="Consolas" w:hAnsi="Consolas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2647D3"/>
  </w:style>
  <w:style w:type="paragraph" w:styleId="Blocktext">
    <w:name w:val="Block Text"/>
    <w:basedOn w:val="Standard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2647D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647D3"/>
  </w:style>
  <w:style w:type="paragraph" w:styleId="Textkrper2">
    <w:name w:val="Body Text 2"/>
    <w:basedOn w:val="Standard"/>
    <w:link w:val="Textkrper2Zchn"/>
    <w:uiPriority w:val="99"/>
    <w:semiHidden/>
    <w:unhideWhenUsed/>
    <w:rsid w:val="002647D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2647D3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2647D3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2647D3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2647D3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2647D3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2647D3"/>
    <w:pPr>
      <w:spacing w:after="16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2647D3"/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2647D3"/>
  </w:style>
  <w:style w:type="paragraph" w:styleId="Gruformel">
    <w:name w:val="Closing"/>
    <w:basedOn w:val="Standard"/>
    <w:link w:val="GruformelZchn"/>
    <w:uiPriority w:val="99"/>
    <w:semiHidden/>
    <w:unhideWhenUsed/>
    <w:rsid w:val="002647D3"/>
    <w:pPr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2647D3"/>
  </w:style>
  <w:style w:type="table" w:styleId="FarbigesRaster">
    <w:name w:val="Colorful Grid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2647D3"/>
  </w:style>
  <w:style w:type="character" w:customStyle="1" w:styleId="DatumZchn">
    <w:name w:val="Datum Zchn"/>
    <w:basedOn w:val="Absatz-Standardschriftart"/>
    <w:link w:val="Datum"/>
    <w:uiPriority w:val="99"/>
    <w:semiHidden/>
    <w:rsid w:val="002647D3"/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2647D3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2647D3"/>
  </w:style>
  <w:style w:type="character" w:styleId="Endnotenzeichen">
    <w:name w:val="endnote reference"/>
    <w:basedOn w:val="Absatz-Standardschriftart"/>
    <w:uiPriority w:val="99"/>
    <w:semiHidden/>
    <w:unhideWhenUsed/>
    <w:rsid w:val="002647D3"/>
    <w:rPr>
      <w:vertAlign w:val="superscript"/>
    </w:rPr>
  </w:style>
  <w:style w:type="paragraph" w:styleId="Umschlagadresse">
    <w:name w:val="envelope address"/>
    <w:basedOn w:val="Standard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2647D3"/>
    <w:rPr>
      <w:vertAlign w:val="superscript"/>
    </w:rPr>
  </w:style>
  <w:style w:type="table" w:styleId="Gitternetztabelle1hell">
    <w:name w:val="Grid Table 1 Light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kronym">
    <w:name w:val="HTML Acronym"/>
    <w:basedOn w:val="Absatz-Standardschriftart"/>
    <w:uiPriority w:val="99"/>
    <w:semiHidden/>
    <w:unhideWhenUsed/>
    <w:rsid w:val="002647D3"/>
  </w:style>
  <w:style w:type="paragraph" w:styleId="HTMLAdresse">
    <w:name w:val="HTML Address"/>
    <w:basedOn w:val="Standard"/>
    <w:link w:val="HTMLAdresseZchn"/>
    <w:uiPriority w:val="99"/>
    <w:semiHidden/>
    <w:unhideWhenUsed/>
    <w:rsid w:val="002647D3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2647D3"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Absatz-Standardschriftart"/>
    <w:uiPriority w:val="99"/>
    <w:semiHidden/>
    <w:unhideWhenUsed/>
    <w:rsid w:val="002647D3"/>
    <w:rPr>
      <w:i/>
      <w:iCs/>
    </w:rPr>
  </w:style>
  <w:style w:type="character" w:styleId="HTMLBeispiel">
    <w:name w:val="HTML Sample"/>
    <w:basedOn w:val="Absatz-Standardschriftar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Absatz-Standardschriftar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2647D3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"/>
    <w:rsid w:val="0079206B"/>
    <w:rPr>
      <w:b/>
      <w:iCs/>
      <w:color w:val="262626" w:themeColor="text1" w:themeTint="D9"/>
    </w:rPr>
  </w:style>
  <w:style w:type="table" w:styleId="HellesRaster">
    <w:name w:val="Light Grid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2647D3"/>
  </w:style>
  <w:style w:type="paragraph" w:styleId="Liste">
    <w:name w:val="List"/>
    <w:basedOn w:val="Standard"/>
    <w:uiPriority w:val="99"/>
    <w:semiHidden/>
    <w:unhideWhenUsed/>
    <w:rsid w:val="002647D3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2647D3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2647D3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2647D3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2647D3"/>
    <w:pPr>
      <w:ind w:left="1800" w:hanging="360"/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rsid w:val="002647D3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2">
    <w:name w:val="List Table 2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3">
    <w:name w:val="List Table 3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1"/>
    <w:semiHidden/>
    <w:unhideWhenUsed/>
    <w:qFormat/>
    <w:rsid w:val="002647D3"/>
  </w:style>
  <w:style w:type="paragraph" w:styleId="StandardWeb">
    <w:name w:val="Normal (Web)"/>
    <w:basedOn w:val="Standard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2647D3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2647D3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2647D3"/>
  </w:style>
  <w:style w:type="character" w:styleId="Seitenzahl">
    <w:name w:val="page number"/>
    <w:basedOn w:val="Absatz-Standardschriftart"/>
    <w:uiPriority w:val="99"/>
    <w:semiHidden/>
    <w:unhideWhenUsed/>
    <w:rsid w:val="002647D3"/>
  </w:style>
  <w:style w:type="table" w:styleId="EinfacheTabelle1">
    <w:name w:val="Plain Table 1"/>
    <w:basedOn w:val="NormaleTabelle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2647D3"/>
  </w:style>
  <w:style w:type="character" w:customStyle="1" w:styleId="AnredeZchn">
    <w:name w:val="Anrede Zchn"/>
    <w:basedOn w:val="Absatz-Standardschriftart"/>
    <w:link w:val="Anrede"/>
    <w:uiPriority w:val="99"/>
    <w:semiHidden/>
    <w:rsid w:val="002647D3"/>
  </w:style>
  <w:style w:type="paragraph" w:styleId="Unterschrift">
    <w:name w:val="Signature"/>
    <w:basedOn w:val="Standard"/>
    <w:link w:val="UnterschriftZchn"/>
    <w:uiPriority w:val="99"/>
    <w:semiHidden/>
    <w:unhideWhenUsed/>
    <w:rsid w:val="002647D3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2647D3"/>
  </w:style>
  <w:style w:type="character" w:styleId="SchwacheHervorhebung">
    <w:name w:val="Subtle Emphasis"/>
    <w:basedOn w:val="Absatz-Standardschriftar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elle3D-Effekt1">
    <w:name w:val="Table 3D effects 1"/>
    <w:basedOn w:val="NormaleTabelle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2647D3"/>
    <w:pPr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2647D3"/>
  </w:style>
  <w:style w:type="table" w:styleId="TabelleProfessionell">
    <w:name w:val="Table Professional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2647D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2647D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2647D3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647D3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647D3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647D3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647D3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647D3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KontaktinfosHervorhebung">
    <w:name w:val="Kontaktinfos Hervorhebung"/>
    <w:basedOn w:val="Standard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\AppData\Roaming\Microsoft\Templates\Chronologischer%20Lebenslauf%20(Design%20Modern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>
                <a:solidFill>
                  <a:schemeClr val="tx1">
                    <a:lumMod val="65000"/>
                    <a:lumOff val="35000"/>
                  </a:schemeClr>
                </a:solidFill>
              </a:rPr>
              <a:t>Andere Kenntnisse</a:t>
            </a:r>
          </a:p>
        </c:rich>
      </c:tx>
      <c:layout>
        <c:manualLayout>
          <c:xMode val="edge"/>
          <c:yMode val="edge"/>
          <c:x val="0.256112266627049"/>
          <c:y val="2.421307506053268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Kenntnisse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94B-4AA9-8342-8BC339CEFD0A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94B-4AA9-8342-8BC339CEFD0A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94B-4AA9-8342-8BC339CEFD0A}"/>
              </c:ext>
            </c:extLst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194B-4AA9-8342-8BC339CEFD0A}"/>
              </c:ext>
            </c:extLst>
          </c:dPt>
          <c:dPt>
            <c:idx val="4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48B7-4FAF-9741-18AE3F64A422}"/>
              </c:ext>
            </c:extLst>
          </c:dPt>
          <c:dPt>
            <c:idx val="5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B2ED-4445-B70C-8390789F5009}"/>
              </c:ext>
            </c:extLst>
          </c:dPt>
          <c:dLbls>
            <c:dLbl>
              <c:idx val="0"/>
              <c:layout>
                <c:manualLayout>
                  <c:x val="-0.16771488469601678"/>
                  <c:y val="2.0602085756229623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Schaltungs(</a:t>
                    </a:r>
                    <a:r>
                      <a:rPr lang="en-US" sz="1000" b="1" i="0" u="none" strike="noStrike" kern="1200" baseline="0">
                        <a:solidFill>
                          <a:sysClr val="window" lastClr="FFFFFF"/>
                        </a:solidFill>
                      </a:rPr>
                      <a:t>design</a:t>
                    </a:r>
                    <a:r>
                      <a:rPr lang="en-US"/>
                      <a:t>)</a:t>
                    </a:r>
                  </a:p>
                </c:rich>
              </c:tx>
              <c:spPr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319182389937107"/>
                      <c:h val="8.7772397094430993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1-194B-4AA9-8342-8BC339CEFD0A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MS</a:t>
                    </a:r>
                    <a:r>
                      <a:rPr lang="en-US" baseline="0"/>
                      <a:t> Office</a:t>
                    </a:r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194B-4AA9-8342-8BC339CEFD0A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Bauelemnte</a:t>
                    </a:r>
                    <a:r>
                      <a:rPr lang="en-US" baseline="0"/>
                      <a:t> der Elektrotechnik</a:t>
                    </a:r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5-194B-4AA9-8342-8BC339CEFD0A}"/>
                </c:ext>
              </c:extLst>
            </c:dLbl>
            <c:dLbl>
              <c:idx val="3"/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Mikrocontroller</a:t>
                    </a:r>
                  </a:p>
                </c:rich>
              </c:tx>
              <c:spPr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2274633123689727"/>
                      <c:h val="7.1630347054075866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7-194B-4AA9-8342-8BC339CEFD0A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Tabelle1!$A$2:$A$7</c:f>
              <c:strCache>
                <c:ptCount val="6"/>
                <c:pt idx="0">
                  <c:v>Mikrocontroller</c:v>
                </c:pt>
                <c:pt idx="1">
                  <c:v>Prezi</c:v>
                </c:pt>
                <c:pt idx="2">
                  <c:v>MS PowerPoint</c:v>
                </c:pt>
                <c:pt idx="3">
                  <c:v>MS Word</c:v>
                </c:pt>
                <c:pt idx="4">
                  <c:v>ROS</c:v>
                </c:pt>
                <c:pt idx="5">
                  <c:v>GitHub</c:v>
                </c:pt>
              </c:strCache>
            </c:strRef>
          </c:cat>
          <c:val>
            <c:numRef>
              <c:f>Tabelle1!$B$2:$B$7</c:f>
              <c:numCache>
                <c:formatCode>General</c:formatCode>
                <c:ptCount val="6"/>
                <c:pt idx="0">
                  <c:v>3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94B-4AA9-8342-8BC339CEFD0A}"/>
            </c:ext>
          </c:extLst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 algn="just"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>
                <a:solidFill>
                  <a:schemeClr val="tx1">
                    <a:lumMod val="65000"/>
                    <a:lumOff val="35000"/>
                  </a:schemeClr>
                </a:solidFill>
              </a:rPr>
              <a:t>Programmierkenntnisse</a:t>
            </a:r>
          </a:p>
        </c:rich>
      </c:tx>
      <c:layout>
        <c:manualLayout>
          <c:xMode val="edge"/>
          <c:yMode val="edge"/>
          <c:x val="0.256112266627049"/>
          <c:y val="2.421307506053268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Kenntnisse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515-49B4-B7DE-0AC7CEE78FC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515-49B4-B7DE-0AC7CEE78FC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515-49B4-B7DE-0AC7CEE78FC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E515-49B4-B7DE-0AC7CEE78FC7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Tabelle1!$A$2:$A$5</c:f>
              <c:strCache>
                <c:ptCount val="4"/>
                <c:pt idx="0">
                  <c:v>C++/C</c:v>
                </c:pt>
                <c:pt idx="1">
                  <c:v>Java</c:v>
                </c:pt>
                <c:pt idx="2">
                  <c:v>SQL</c:v>
                </c:pt>
                <c:pt idx="3">
                  <c:v>Assembler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6</c:v>
                </c:pt>
                <c:pt idx="1">
                  <c:v>4</c:v>
                </c:pt>
                <c:pt idx="2">
                  <c:v>1.4</c:v>
                </c:pt>
                <c:pt idx="3">
                  <c:v>1.1000000000000001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515-49B4-B7DE-0AC7CEE78FC7}"/>
            </c:ext>
          </c:extLst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 algn="just"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83E95AA8874C9D872E8820F36F2F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244812-7D91-49E5-AC15-6D9AFED429BE}"/>
      </w:docPartPr>
      <w:docPartBody>
        <w:p w:rsidR="00B63EA3" w:rsidRDefault="005E6DE9">
          <w:pPr>
            <w:pStyle w:val="F383E95AA8874C9D872E8820F36F2FDB"/>
          </w:pPr>
          <w:r w:rsidRPr="00CF1A49">
            <w:rPr>
              <w:lang w:bidi="de-DE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E9"/>
    <w:rsid w:val="001E4688"/>
    <w:rsid w:val="00325C81"/>
    <w:rsid w:val="003F5002"/>
    <w:rsid w:val="005E6DE9"/>
    <w:rsid w:val="006616AC"/>
    <w:rsid w:val="00A71B0F"/>
    <w:rsid w:val="00B63EA3"/>
    <w:rsid w:val="00D7024E"/>
    <w:rsid w:val="00E434C9"/>
    <w:rsid w:val="00E87CD9"/>
    <w:rsid w:val="00E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Hervorhebung">
    <w:name w:val="Intense Emphasis"/>
    <w:basedOn w:val="Absatz-Standardschriftart"/>
    <w:uiPriority w:val="2"/>
    <w:rPr>
      <w:b/>
      <w:iCs/>
      <w:color w:val="262626" w:themeColor="text1" w:themeTint="D9"/>
    </w:rPr>
  </w:style>
  <w:style w:type="paragraph" w:customStyle="1" w:styleId="F383E95AA8874C9D872E8820F36F2FDB">
    <w:name w:val="F383E95AA8874C9D872E8820F36F2FDB"/>
  </w:style>
  <w:style w:type="character" w:styleId="SchwacherVerweis">
    <w:name w:val="Subtle Reference"/>
    <w:basedOn w:val="Absatz-Standardschriftart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313A5-B48E-4F62-BCAB-DE0FA68B3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Chronologischer Lebenslauf (Design Modern).dotx</Template>
  <TotalTime>0</TotalTime>
  <Pages>2</Pages>
  <Words>223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unnkn</cp:lastModifiedBy>
  <cp:revision>5</cp:revision>
  <cp:lastPrinted>2020-11-23T12:01:00Z</cp:lastPrinted>
  <dcterms:created xsi:type="dcterms:W3CDTF">2021-10-27T16:12:00Z</dcterms:created>
  <dcterms:modified xsi:type="dcterms:W3CDTF">2021-11-03T14:01:00Z</dcterms:modified>
  <cp:category/>
</cp:coreProperties>
</file>