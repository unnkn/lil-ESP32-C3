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98A1" w14:textId="04821140" w:rsidR="005E7571" w:rsidRPr="00746978" w:rsidRDefault="005E7571" w:rsidP="00142C62">
      <w:pPr>
        <w:pStyle w:val="Titel"/>
        <w:spacing w:after="0"/>
        <w:rPr>
          <w:rFonts w:ascii="Georgia" w:hAnsi="Georgia" w:cs="Calibri"/>
          <w:sz w:val="28"/>
          <w:szCs w:val="28"/>
        </w:rPr>
      </w:pPr>
      <w:r w:rsidRPr="005225CC">
        <w:rPr>
          <w:rFonts w:ascii="Georgia" w:hAnsi="Georgia" w:cs="Calibri"/>
          <w:color w:val="000000" w:themeColor="text1"/>
          <w:sz w:val="48"/>
          <w:szCs w:val="48"/>
        </w:rPr>
        <w:t>ANSELM</w:t>
      </w:r>
      <w:r w:rsidRPr="005225CC">
        <w:rPr>
          <w:rFonts w:ascii="Georgia" w:hAnsi="Georgia" w:cs="Calibri"/>
          <w:color w:val="000000" w:themeColor="text1"/>
          <w:sz w:val="48"/>
          <w:szCs w:val="48"/>
          <w:lang w:bidi="de-DE"/>
        </w:rPr>
        <w:t xml:space="preserve"> </w:t>
      </w:r>
      <w:r w:rsidRPr="005225CC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>SCHERR</w:t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6D4F06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85243E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16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</w:t>
      </w:r>
      <w:r w:rsidR="006123F3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.20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21</w:t>
      </w:r>
    </w:p>
    <w:p w14:paraId="245D121C" w14:textId="466AE013" w:rsidR="005E7571" w:rsidRPr="005E7571" w:rsidRDefault="005225CC" w:rsidP="00142C62">
      <w:pPr>
        <w:pStyle w:val="Kontaktinfos"/>
        <w:spacing w:after="0" w:line="240" w:lineRule="auto"/>
        <w:rPr>
          <w:rFonts w:ascii="Calibri" w:hAnsi="Calibri" w:cs="Calibri"/>
          <w:b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color w:val="595959" w:themeColor="text1" w:themeTint="A6"/>
          <w:sz w:val="22"/>
          <w:szCs w:val="22"/>
        </w:rPr>
        <w:t>Geranienstraße 16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</w:rPr>
        <w:t xml:space="preserve">,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76185 Karlsruhe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sdt>
        <w:sdtPr>
          <w:rPr>
            <w:rFonts w:ascii="Calibri" w:hAnsi="Calibri" w:cs="Calibri"/>
            <w:color w:val="595959" w:themeColor="text1" w:themeTint="A6"/>
            <w:sz w:val="22"/>
            <w:szCs w:val="22"/>
          </w:rPr>
          <w:alias w:val="Trennpunkt:"/>
          <w:tag w:val="Trennpunkt:"/>
          <w:id w:val="-1459182552"/>
          <w:placeholder>
            <w:docPart w:val="A882B539953E47058384BF1CB3BC2FCE"/>
          </w:placeholder>
          <w:temporary/>
          <w:showingPlcHdr/>
          <w15:appearance w15:val="hidden"/>
        </w:sdtPr>
        <w:sdtEndPr/>
        <w:sdtContent>
          <w:r w:rsidR="005E7571" w:rsidRPr="005E7571">
            <w:rPr>
              <w:rFonts w:ascii="Calibri" w:hAnsi="Calibri" w:cs="Calibri"/>
              <w:color w:val="595959" w:themeColor="text1" w:themeTint="A6"/>
              <w:sz w:val="22"/>
              <w:szCs w:val="22"/>
              <w:lang w:bidi="de-DE"/>
            </w:rPr>
            <w:t>·</w:t>
          </w:r>
        </w:sdtContent>
      </w:sdt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01573 647 683 9</w:t>
      </w:r>
    </w:p>
    <w:p w14:paraId="69C18660" w14:textId="2B2D73A5" w:rsidR="00E019A1" w:rsidRPr="00700628" w:rsidRDefault="00746978" w:rsidP="00700628">
      <w:pPr>
        <w:pStyle w:val="Kontaktinfos"/>
        <w:spacing w:after="0" w:line="240" w:lineRule="auto"/>
        <w:rPr>
          <w:rFonts w:ascii="Calibri" w:hAnsi="Calibri" w:cs="Calibri"/>
          <w:b/>
          <w:color w:val="00B050"/>
          <w:sz w:val="22"/>
          <w:szCs w:val="22"/>
        </w:rPr>
      </w:pPr>
      <w:r w:rsidRPr="00B903B4">
        <w:rPr>
          <w:rFonts w:ascii="Calibri" w:hAnsi="Calibri" w:cs="Calibri"/>
          <w:b/>
          <w:color w:val="00B050"/>
          <w:sz w:val="22"/>
          <w:szCs w:val="22"/>
        </w:rPr>
        <w:t>anselm.scherr@hotmail.de</w:t>
      </w:r>
      <w:r w:rsidR="005E7571" w:rsidRPr="005E7571">
        <w:rPr>
          <w:rFonts w:ascii="Calibri" w:hAnsi="Calibri" w:cs="Calibri"/>
          <w:b/>
          <w:color w:val="00B050"/>
          <w:sz w:val="22"/>
          <w:szCs w:val="22"/>
        </w:rPr>
        <w:t xml:space="preserve"> </w:t>
      </w:r>
    </w:p>
    <w:p w14:paraId="50A5F931" w14:textId="77777777" w:rsidR="00A421AA" w:rsidRDefault="00A421AA" w:rsidP="00A918D6">
      <w:pPr>
        <w:pStyle w:val="Anrede"/>
        <w:spacing w:line="276" w:lineRule="auto"/>
        <w:rPr>
          <w:rFonts w:ascii="Calibri" w:hAnsi="Calibri" w:cs="Calibri"/>
          <w:sz w:val="24"/>
          <w:szCs w:val="24"/>
          <w:lang w:bidi="de-DE"/>
        </w:rPr>
      </w:pPr>
    </w:p>
    <w:p w14:paraId="21C8DC5E" w14:textId="15B80BB6" w:rsidR="00BE0620" w:rsidRPr="00C018E8" w:rsidRDefault="00495959" w:rsidP="00A918D6">
      <w:pPr>
        <w:pStyle w:val="Anrede"/>
        <w:spacing w:line="276" w:lineRule="auto"/>
        <w:rPr>
          <w:rFonts w:ascii="Calibri" w:hAnsi="Calibri" w:cs="Calibri"/>
          <w:sz w:val="24"/>
          <w:szCs w:val="24"/>
        </w:rPr>
      </w:pPr>
      <w:r w:rsidRPr="00C018E8">
        <w:rPr>
          <w:rFonts w:ascii="Calibri" w:hAnsi="Calibri" w:cs="Calibri"/>
          <w:sz w:val="24"/>
          <w:szCs w:val="24"/>
          <w:lang w:bidi="de-DE"/>
        </w:rPr>
        <w:t xml:space="preserve">Sehr geehrter </w:t>
      </w:r>
      <w:sdt>
        <w:sdtPr>
          <w:rPr>
            <w:bCs/>
          </w:rPr>
          <w:alias w:val="Empfänger:"/>
          <w:tag w:val="Empfänger:"/>
          <w:id w:val="626512515"/>
          <w:placeholder>
            <w:docPart w:val="3B1A45A12736424997DF61CE75BF221D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700628">
            <w:rPr>
              <w:lang w:bidi="de-DE"/>
            </w:rPr>
            <w:t>Empfänger</w:t>
          </w:r>
        </w:sdtContent>
      </w:sdt>
      <w:r w:rsidRPr="00C018E8">
        <w:rPr>
          <w:rFonts w:ascii="Calibri" w:hAnsi="Calibri" w:cs="Calibri"/>
          <w:sz w:val="24"/>
          <w:szCs w:val="24"/>
          <w:lang w:bidi="de-DE"/>
        </w:rPr>
        <w:t>,</w:t>
      </w:r>
    </w:p>
    <w:p w14:paraId="655D4FB2" w14:textId="3AF4A871" w:rsidR="00746978" w:rsidRPr="00217C40" w:rsidRDefault="00A421AA" w:rsidP="00A918D6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Durch mein Interesse an der Hardwareentwicklung </w:t>
      </w:r>
      <w:r w:rsidR="009C1750">
        <w:rPr>
          <w:rFonts w:ascii="Calibri" w:hAnsi="Calibri" w:cs="Calibri"/>
          <w:sz w:val="24"/>
          <w:szCs w:val="24"/>
        </w:rPr>
        <w:t xml:space="preserve">und </w:t>
      </w:r>
      <w:r w:rsidR="00C41A2C">
        <w:rPr>
          <w:rFonts w:ascii="Calibri" w:hAnsi="Calibri" w:cs="Calibri"/>
          <w:sz w:val="24"/>
          <w:szCs w:val="24"/>
        </w:rPr>
        <w:t>dessen</w:t>
      </w:r>
      <w:r w:rsidR="009C1750">
        <w:rPr>
          <w:rFonts w:ascii="Calibri" w:hAnsi="Calibri" w:cs="Calibri"/>
          <w:sz w:val="24"/>
          <w:szCs w:val="24"/>
        </w:rPr>
        <w:t xml:space="preserve"> neusten Stand, </w:t>
      </w:r>
      <w:r w:rsidR="00C41A2C">
        <w:rPr>
          <w:rFonts w:ascii="Calibri" w:hAnsi="Calibri" w:cs="Calibri"/>
          <w:sz w:val="24"/>
          <w:szCs w:val="24"/>
        </w:rPr>
        <w:t xml:space="preserve">hat mich </w:t>
      </w:r>
      <w:r w:rsidR="00CF2789">
        <w:rPr>
          <w:rFonts w:ascii="Calibri" w:hAnsi="Calibri" w:cs="Calibri"/>
          <w:sz w:val="24"/>
          <w:szCs w:val="24"/>
        </w:rPr>
        <w:t>die gezielte Suche</w:t>
      </w:r>
      <w:r w:rsidR="009C1750">
        <w:rPr>
          <w:rFonts w:ascii="Calibri" w:hAnsi="Calibri" w:cs="Calibri"/>
          <w:sz w:val="24"/>
          <w:szCs w:val="24"/>
        </w:rPr>
        <w:t xml:space="preserve">, in diesem Bereich zu </w:t>
      </w:r>
      <w:r w:rsidR="00CF2789">
        <w:rPr>
          <w:rFonts w:ascii="Calibri" w:hAnsi="Calibri" w:cs="Calibri"/>
          <w:sz w:val="24"/>
          <w:szCs w:val="24"/>
        </w:rPr>
        <w:t>Bosch</w:t>
      </w:r>
      <w:r w:rsidR="009C1750">
        <w:rPr>
          <w:rFonts w:ascii="Calibri" w:hAnsi="Calibri" w:cs="Calibri"/>
          <w:sz w:val="24"/>
          <w:szCs w:val="24"/>
        </w:rPr>
        <w:t xml:space="preserve"> geführt.</w:t>
      </w:r>
      <w:r w:rsidR="004956EF">
        <w:rPr>
          <w:rFonts w:ascii="Calibri" w:hAnsi="Calibri" w:cs="Calibri"/>
          <w:sz w:val="24"/>
          <w:szCs w:val="24"/>
        </w:rPr>
        <w:t xml:space="preserve"> Hiermit bewerbe ich mich auf die Praktikantenstelle Hardwareentwicklung.</w:t>
      </w:r>
    </w:p>
    <w:p w14:paraId="6354FD5F" w14:textId="36800BCA" w:rsidR="00177384" w:rsidRDefault="0012109C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 xml:space="preserve">Zurzeit </w:t>
      </w:r>
      <w:r w:rsidR="009C1750">
        <w:rPr>
          <w:rFonts w:ascii="Calibri" w:hAnsi="Calibri" w:cs="Calibri"/>
          <w:sz w:val="24"/>
          <w:szCs w:val="24"/>
        </w:rPr>
        <w:t>studiere ich im 5. Semester an der</w:t>
      </w:r>
      <w:r w:rsidR="006D4F06" w:rsidRPr="00217C40">
        <w:rPr>
          <w:rFonts w:ascii="Calibri" w:hAnsi="Calibri" w:cs="Calibri"/>
          <w:sz w:val="24"/>
          <w:szCs w:val="24"/>
        </w:rPr>
        <w:t xml:space="preserve"> </w:t>
      </w:r>
      <w:r w:rsidR="005225CC" w:rsidRPr="00217C40">
        <w:rPr>
          <w:rFonts w:ascii="Calibri" w:hAnsi="Calibri" w:cs="Calibri"/>
          <w:sz w:val="24"/>
          <w:szCs w:val="24"/>
        </w:rPr>
        <w:t>Karlsruher Universität für Technologie (KIT)</w:t>
      </w:r>
      <w:r w:rsidR="009C1750">
        <w:rPr>
          <w:rFonts w:ascii="Calibri" w:hAnsi="Calibri" w:cs="Calibri"/>
          <w:sz w:val="24"/>
          <w:szCs w:val="24"/>
        </w:rPr>
        <w:t xml:space="preserve"> Elektro- und Informationstechnik.</w:t>
      </w:r>
      <w:r w:rsidR="00177384">
        <w:rPr>
          <w:rFonts w:ascii="Calibri" w:hAnsi="Calibri" w:cs="Calibri"/>
          <w:sz w:val="24"/>
          <w:szCs w:val="24"/>
        </w:rPr>
        <w:t xml:space="preserve"> </w:t>
      </w:r>
      <w:r w:rsidR="00177384" w:rsidRPr="00217C40">
        <w:rPr>
          <w:rFonts w:ascii="Calibri" w:hAnsi="Calibri" w:cs="Calibri"/>
          <w:sz w:val="24"/>
          <w:szCs w:val="24"/>
        </w:rPr>
        <w:t>D</w:t>
      </w:r>
      <w:r w:rsidR="006D4F06" w:rsidRPr="00217C40">
        <w:rPr>
          <w:rFonts w:ascii="Calibri" w:hAnsi="Calibri" w:cs="Calibri"/>
          <w:sz w:val="24"/>
          <w:szCs w:val="24"/>
        </w:rPr>
        <w:t>ort</w:t>
      </w:r>
      <w:r w:rsidR="00177384">
        <w:rPr>
          <w:rFonts w:ascii="Calibri" w:hAnsi="Calibri" w:cs="Calibri"/>
          <w:sz w:val="24"/>
          <w:szCs w:val="24"/>
        </w:rPr>
        <w:t xml:space="preserve"> werde ich </w:t>
      </w:r>
      <w:r w:rsidR="00177384" w:rsidRPr="00217C40">
        <w:rPr>
          <w:rFonts w:ascii="Calibri" w:hAnsi="Calibri" w:cs="Calibri"/>
          <w:sz w:val="24"/>
          <w:szCs w:val="24"/>
        </w:rPr>
        <w:t>Anfang</w:t>
      </w:r>
      <w:r w:rsidRPr="00217C40">
        <w:rPr>
          <w:rFonts w:ascii="Calibri" w:hAnsi="Calibri" w:cs="Calibri"/>
          <w:sz w:val="24"/>
          <w:szCs w:val="24"/>
        </w:rPr>
        <w:t xml:space="preserve"> 20</w:t>
      </w:r>
      <w:r w:rsidR="005225CC" w:rsidRPr="00217C40">
        <w:rPr>
          <w:rFonts w:ascii="Calibri" w:hAnsi="Calibri" w:cs="Calibri"/>
          <w:sz w:val="24"/>
          <w:szCs w:val="24"/>
        </w:rPr>
        <w:t>2</w:t>
      </w:r>
      <w:r w:rsidR="00177384">
        <w:rPr>
          <w:rFonts w:ascii="Calibri" w:hAnsi="Calibri" w:cs="Calibri"/>
          <w:sz w:val="24"/>
          <w:szCs w:val="24"/>
        </w:rPr>
        <w:t>3</w:t>
      </w:r>
      <w:r w:rsidRPr="00217C40">
        <w:rPr>
          <w:rFonts w:ascii="Calibri" w:hAnsi="Calibri" w:cs="Calibri"/>
          <w:sz w:val="24"/>
          <w:szCs w:val="24"/>
        </w:rPr>
        <w:t xml:space="preserve"> </w:t>
      </w:r>
      <w:r w:rsidR="00746978" w:rsidRPr="00217C40">
        <w:rPr>
          <w:rFonts w:ascii="Calibri" w:hAnsi="Calibri" w:cs="Calibri"/>
          <w:sz w:val="24"/>
          <w:szCs w:val="24"/>
        </w:rPr>
        <w:t>mein</w:t>
      </w:r>
      <w:r w:rsidR="006D4F06" w:rsidRPr="00217C40">
        <w:rPr>
          <w:rFonts w:ascii="Calibri" w:hAnsi="Calibri" w:cs="Calibri"/>
          <w:sz w:val="24"/>
          <w:szCs w:val="24"/>
        </w:rPr>
        <w:t>en</w:t>
      </w:r>
      <w:r w:rsidR="00746978" w:rsidRPr="00217C40">
        <w:rPr>
          <w:rFonts w:ascii="Calibri" w:hAnsi="Calibri" w:cs="Calibri"/>
          <w:sz w:val="24"/>
          <w:szCs w:val="24"/>
        </w:rPr>
        <w:t xml:space="preserve"> </w:t>
      </w:r>
      <w:r w:rsidR="005225CC" w:rsidRPr="00217C40">
        <w:rPr>
          <w:rFonts w:ascii="Calibri" w:hAnsi="Calibri" w:cs="Calibri"/>
          <w:sz w:val="24"/>
          <w:szCs w:val="24"/>
        </w:rPr>
        <w:t>Bachelor of Science</w:t>
      </w:r>
      <w:r w:rsidR="006C694D" w:rsidRPr="00217C40">
        <w:rPr>
          <w:rFonts w:ascii="Calibri" w:hAnsi="Calibri" w:cs="Calibri"/>
          <w:sz w:val="24"/>
          <w:szCs w:val="24"/>
        </w:rPr>
        <w:t xml:space="preserve"> </w:t>
      </w:r>
      <w:r w:rsidR="00746978" w:rsidRPr="00217C40">
        <w:rPr>
          <w:rFonts w:ascii="Calibri" w:hAnsi="Calibri" w:cs="Calibri"/>
          <w:sz w:val="24"/>
          <w:szCs w:val="24"/>
        </w:rPr>
        <w:t xml:space="preserve">abschließen. </w:t>
      </w:r>
    </w:p>
    <w:p w14:paraId="102C7CAF" w14:textId="618CD706" w:rsidR="00A421AA" w:rsidRDefault="00242115" w:rsidP="00A918D6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Durch zahlreiche Workshops im Rahmen des Studiums, bin ich mit dem Anfertigen von Messprotokollen und Befunden und kleinen Versuchsaufbauten vertraut. </w:t>
      </w:r>
      <w:r w:rsidR="00E25278">
        <w:rPr>
          <w:rFonts w:ascii="Calibri" w:hAnsi="Calibri" w:cs="Calibri"/>
          <w:sz w:val="24"/>
          <w:szCs w:val="24"/>
        </w:rPr>
        <w:t xml:space="preserve">Seit dem 4. Semester habe ich mich auf Schaltungsdesign spezialisiert. </w:t>
      </w:r>
      <w:r w:rsidR="00606766">
        <w:rPr>
          <w:rFonts w:ascii="Calibri" w:hAnsi="Calibri" w:cs="Calibri"/>
          <w:sz w:val="24"/>
          <w:szCs w:val="24"/>
        </w:rPr>
        <w:t>Im</w:t>
      </w:r>
      <w:r w:rsidR="00E25278">
        <w:rPr>
          <w:rFonts w:ascii="Calibri" w:hAnsi="Calibri" w:cs="Calibri"/>
          <w:sz w:val="24"/>
          <w:szCs w:val="24"/>
        </w:rPr>
        <w:t xml:space="preserve"> Labor für Schaltungsdesign</w:t>
      </w:r>
      <w:r w:rsidR="00606766">
        <w:rPr>
          <w:rFonts w:ascii="Calibri" w:hAnsi="Calibri" w:cs="Calibri"/>
          <w:sz w:val="24"/>
          <w:szCs w:val="24"/>
        </w:rPr>
        <w:t xml:space="preserve"> </w:t>
      </w:r>
      <w:r w:rsidR="009D7FCF">
        <w:rPr>
          <w:rFonts w:ascii="Calibri" w:hAnsi="Calibri" w:cs="Calibri"/>
          <w:sz w:val="24"/>
          <w:szCs w:val="24"/>
        </w:rPr>
        <w:t>wurde mir der Prozess der Hardwareentwicklung, sowie deren Planung nähergebracht</w:t>
      </w:r>
      <w:r w:rsidR="00CC520B">
        <w:rPr>
          <w:rFonts w:ascii="Calibri" w:hAnsi="Calibri" w:cs="Calibri"/>
          <w:sz w:val="24"/>
          <w:szCs w:val="24"/>
        </w:rPr>
        <w:t>.</w:t>
      </w:r>
      <w:r w:rsidR="00953821">
        <w:rPr>
          <w:rFonts w:ascii="Calibri" w:hAnsi="Calibri" w:cs="Calibri"/>
          <w:sz w:val="24"/>
          <w:szCs w:val="24"/>
        </w:rPr>
        <w:t xml:space="preserve"> </w:t>
      </w:r>
      <w:r w:rsidR="009D7FCF">
        <w:rPr>
          <w:rFonts w:ascii="Calibri" w:hAnsi="Calibri" w:cs="Calibri"/>
          <w:sz w:val="24"/>
          <w:szCs w:val="24"/>
        </w:rPr>
        <w:t>Von der Konzeptionierung der Platinen, über die Sic</w:t>
      </w:r>
      <w:r>
        <w:rPr>
          <w:rFonts w:ascii="Calibri" w:hAnsi="Calibri" w:cs="Calibri"/>
          <w:sz w:val="24"/>
          <w:szCs w:val="24"/>
        </w:rPr>
        <w:t xml:space="preserve">herheitsaspekte der Elektronik, </w:t>
      </w:r>
      <w:r w:rsidR="009D7FCF">
        <w:rPr>
          <w:rFonts w:ascii="Calibri" w:hAnsi="Calibri" w:cs="Calibri"/>
          <w:sz w:val="24"/>
          <w:szCs w:val="24"/>
        </w:rPr>
        <w:t xml:space="preserve">bis hin zum Einkauf </w:t>
      </w:r>
      <w:r w:rsidR="006F0845">
        <w:rPr>
          <w:rFonts w:ascii="Calibri" w:hAnsi="Calibri" w:cs="Calibri"/>
          <w:sz w:val="24"/>
          <w:szCs w:val="24"/>
        </w:rPr>
        <w:t xml:space="preserve">der Komponenten </w:t>
      </w:r>
      <w:r w:rsidR="009D7FCF">
        <w:rPr>
          <w:rFonts w:ascii="Calibri" w:hAnsi="Calibri" w:cs="Calibri"/>
          <w:sz w:val="24"/>
          <w:szCs w:val="24"/>
        </w:rPr>
        <w:t xml:space="preserve">wurde uns viel Verantwortung </w:t>
      </w:r>
      <w:r>
        <w:rPr>
          <w:rFonts w:ascii="Calibri" w:hAnsi="Calibri" w:cs="Calibri"/>
          <w:sz w:val="24"/>
          <w:szCs w:val="24"/>
        </w:rPr>
        <w:t>in die Hände gelegt</w:t>
      </w:r>
      <w:r w:rsidR="00606766">
        <w:rPr>
          <w:rFonts w:ascii="Calibri" w:hAnsi="Calibri" w:cs="Calibri"/>
          <w:sz w:val="24"/>
          <w:szCs w:val="24"/>
        </w:rPr>
        <w:t xml:space="preserve">. </w:t>
      </w:r>
      <w:r w:rsidR="00AB235F">
        <w:rPr>
          <w:rFonts w:ascii="Calibri" w:hAnsi="Calibri" w:cs="Calibri"/>
          <w:sz w:val="24"/>
          <w:szCs w:val="24"/>
        </w:rPr>
        <w:t>Durch derzeitiges Besuchen</w:t>
      </w:r>
      <w:r w:rsidR="00953821">
        <w:rPr>
          <w:rFonts w:ascii="Calibri" w:hAnsi="Calibri" w:cs="Calibri"/>
          <w:sz w:val="24"/>
          <w:szCs w:val="24"/>
        </w:rPr>
        <w:t xml:space="preserve"> von Antennen und Mehrantennensysteme und Radio Frequency Electronics erweitere ich mein Wissen </w:t>
      </w:r>
      <w:r w:rsidR="00CC520B">
        <w:rPr>
          <w:rFonts w:ascii="Calibri" w:hAnsi="Calibri" w:cs="Calibri"/>
          <w:sz w:val="24"/>
          <w:szCs w:val="24"/>
        </w:rPr>
        <w:t>in der Analogtechnik und Hardwareentwicklung</w:t>
      </w:r>
      <w:r w:rsidR="00AB235F">
        <w:rPr>
          <w:rFonts w:ascii="Calibri" w:hAnsi="Calibri" w:cs="Calibri"/>
          <w:sz w:val="24"/>
          <w:szCs w:val="24"/>
        </w:rPr>
        <w:t xml:space="preserve">. </w:t>
      </w:r>
      <w:r w:rsidR="004A7B4B">
        <w:rPr>
          <w:rFonts w:ascii="Calibri" w:hAnsi="Calibri" w:cs="Calibri"/>
          <w:sz w:val="24"/>
          <w:szCs w:val="24"/>
        </w:rPr>
        <w:t xml:space="preserve">Nicht nur im Studium kann ich mich für die Hardwareentwicklung begeistern, sondern auch im privaten. </w:t>
      </w:r>
      <w:r w:rsidR="005D7555">
        <w:rPr>
          <w:rFonts w:ascii="Calibri" w:hAnsi="Calibri" w:cs="Calibri"/>
          <w:sz w:val="24"/>
          <w:szCs w:val="24"/>
        </w:rPr>
        <w:t xml:space="preserve">Mit der Entwicklung von kleinen Schaltungen und Development Boards, </w:t>
      </w:r>
      <w:r w:rsidR="00173DE5">
        <w:rPr>
          <w:rFonts w:ascii="Calibri" w:hAnsi="Calibri" w:cs="Calibri"/>
          <w:sz w:val="24"/>
          <w:szCs w:val="24"/>
        </w:rPr>
        <w:t>habe ich mir Kenntnisse im Gebiet der Programmierung, Benutzung und Funktion von Development Boards beigebacht</w:t>
      </w:r>
      <w:r w:rsidR="005D7555">
        <w:rPr>
          <w:rFonts w:ascii="Calibri" w:hAnsi="Calibri" w:cs="Calibri"/>
          <w:sz w:val="24"/>
          <w:szCs w:val="24"/>
        </w:rPr>
        <w:t>.</w:t>
      </w:r>
    </w:p>
    <w:p w14:paraId="47C758E6" w14:textId="0D118145" w:rsidR="004A0546" w:rsidRPr="00217C40" w:rsidRDefault="008A0164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 xml:space="preserve">Mit </w:t>
      </w:r>
      <w:r w:rsidR="005225CC" w:rsidRPr="00217C40">
        <w:rPr>
          <w:rFonts w:ascii="Calibri" w:hAnsi="Calibri" w:cs="Calibri"/>
          <w:sz w:val="24"/>
          <w:szCs w:val="24"/>
        </w:rPr>
        <w:t>der Praktikantenstelle</w:t>
      </w:r>
      <w:r w:rsidR="00BA0EB9" w:rsidRPr="00217C40">
        <w:rPr>
          <w:rFonts w:ascii="Calibri" w:hAnsi="Calibri" w:cs="Calibri"/>
          <w:sz w:val="24"/>
          <w:szCs w:val="24"/>
        </w:rPr>
        <w:t xml:space="preserve"> </w:t>
      </w:r>
      <w:r w:rsidRPr="00217C40">
        <w:rPr>
          <w:rFonts w:ascii="Calibri" w:hAnsi="Calibri" w:cs="Calibri"/>
          <w:sz w:val="24"/>
          <w:szCs w:val="24"/>
        </w:rPr>
        <w:t xml:space="preserve">und einer Tätigkeit in Ihrer Firma erhoffe ich mir, </w:t>
      </w:r>
      <w:r w:rsidR="00704045" w:rsidRPr="00217C40">
        <w:rPr>
          <w:rFonts w:ascii="Calibri" w:hAnsi="Calibri" w:cs="Calibri"/>
          <w:sz w:val="24"/>
          <w:szCs w:val="24"/>
        </w:rPr>
        <w:t xml:space="preserve">mein Wissen durch die unmittelbare </w:t>
      </w:r>
      <w:r w:rsidRPr="00217C40">
        <w:rPr>
          <w:rFonts w:ascii="Calibri" w:hAnsi="Calibri" w:cs="Calibri"/>
          <w:sz w:val="24"/>
          <w:szCs w:val="24"/>
        </w:rPr>
        <w:t>Nähe von Theorie und Praxis</w:t>
      </w:r>
      <w:r w:rsidR="00704045" w:rsidRPr="00217C40">
        <w:rPr>
          <w:rFonts w:ascii="Calibri" w:hAnsi="Calibri" w:cs="Calibri"/>
          <w:sz w:val="24"/>
          <w:szCs w:val="24"/>
        </w:rPr>
        <w:t xml:space="preserve"> weiterentwickeln und vertiefen zu können.</w:t>
      </w:r>
      <w:r w:rsidR="00BA0EB9" w:rsidRPr="00217C40">
        <w:rPr>
          <w:rFonts w:ascii="Calibri" w:hAnsi="Calibri" w:cs="Calibri"/>
          <w:sz w:val="24"/>
          <w:szCs w:val="24"/>
        </w:rPr>
        <w:t xml:space="preserve"> </w:t>
      </w:r>
    </w:p>
    <w:p w14:paraId="5D99F2A8" w14:textId="1962FF63" w:rsidR="00AA1B22" w:rsidRPr="00472A22" w:rsidRDefault="002B546E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 xml:space="preserve">Durch meine Aktivitäten im Verein und meine Kellner-Tätigkeiten habe ich gelernt, dass Teamarbeit eine der wichtigsten Voraussetzung ist, um Erfolg und Anerkennung zu erleben. </w:t>
      </w:r>
      <w:r w:rsidR="00472A22">
        <w:rPr>
          <w:rFonts w:ascii="Calibri" w:hAnsi="Calibri" w:cs="Calibri"/>
          <w:sz w:val="24"/>
          <w:szCs w:val="24"/>
        </w:rPr>
        <w:t>In meiner</w:t>
      </w:r>
      <w:r w:rsidRPr="00217C40">
        <w:rPr>
          <w:rFonts w:ascii="Calibri" w:hAnsi="Calibri" w:cs="Calibri"/>
          <w:sz w:val="24"/>
          <w:szCs w:val="24"/>
        </w:rPr>
        <w:t xml:space="preserve"> Tätigkeit als studentische Hilfskraft</w:t>
      </w:r>
      <w:r w:rsidR="00472A22">
        <w:rPr>
          <w:rFonts w:ascii="Calibri" w:hAnsi="Calibri" w:cs="Calibri"/>
          <w:sz w:val="24"/>
          <w:szCs w:val="24"/>
        </w:rPr>
        <w:t xml:space="preserve">, </w:t>
      </w:r>
      <w:r w:rsidR="004B7ABD">
        <w:rPr>
          <w:rFonts w:ascii="Calibri" w:hAnsi="Calibri" w:cs="Calibri"/>
          <w:sz w:val="24"/>
          <w:szCs w:val="24"/>
        </w:rPr>
        <w:t>wirke</w:t>
      </w:r>
      <w:r w:rsidR="00472A22">
        <w:rPr>
          <w:rFonts w:ascii="Calibri" w:hAnsi="Calibri" w:cs="Calibri"/>
          <w:sz w:val="24"/>
          <w:szCs w:val="24"/>
        </w:rPr>
        <w:t xml:space="preserve"> ich bei der Forschung für automatisiertes Fahren</w:t>
      </w:r>
      <w:r w:rsidR="004B7ABD">
        <w:rPr>
          <w:rFonts w:ascii="Calibri" w:hAnsi="Calibri" w:cs="Calibri"/>
          <w:sz w:val="24"/>
          <w:szCs w:val="24"/>
        </w:rPr>
        <w:t xml:space="preserve"> mit</w:t>
      </w:r>
      <w:r w:rsidR="00472A22">
        <w:rPr>
          <w:rFonts w:ascii="Calibri" w:hAnsi="Calibri" w:cs="Calibri"/>
          <w:sz w:val="24"/>
          <w:szCs w:val="24"/>
        </w:rPr>
        <w:t xml:space="preserve"> und entwickle</w:t>
      </w:r>
      <w:r w:rsidR="00266B6A">
        <w:rPr>
          <w:rFonts w:ascii="Calibri" w:hAnsi="Calibri" w:cs="Calibri"/>
          <w:sz w:val="24"/>
          <w:szCs w:val="24"/>
        </w:rPr>
        <w:t xml:space="preserve"> in Eigenverantwortung</w:t>
      </w:r>
      <w:r w:rsidR="004B7ABD">
        <w:rPr>
          <w:rFonts w:ascii="Calibri" w:hAnsi="Calibri" w:cs="Calibri"/>
          <w:sz w:val="24"/>
          <w:szCs w:val="24"/>
        </w:rPr>
        <w:t>, die</w:t>
      </w:r>
      <w:r w:rsidR="00700628">
        <w:rPr>
          <w:rFonts w:ascii="Calibri" w:hAnsi="Calibri" w:cs="Calibri"/>
          <w:sz w:val="24"/>
          <w:szCs w:val="24"/>
        </w:rPr>
        <w:t xml:space="preserve"> </w:t>
      </w:r>
      <w:r w:rsidR="00266B6A">
        <w:rPr>
          <w:rFonts w:ascii="Calibri" w:hAnsi="Calibri" w:cs="Calibri"/>
          <w:sz w:val="24"/>
          <w:szCs w:val="24"/>
        </w:rPr>
        <w:t>Hardware dafür</w:t>
      </w:r>
      <w:r w:rsidR="00472A22">
        <w:rPr>
          <w:rFonts w:ascii="Calibri" w:hAnsi="Calibri" w:cs="Calibri"/>
          <w:sz w:val="24"/>
          <w:szCs w:val="24"/>
        </w:rPr>
        <w:t xml:space="preserve">. Dies </w:t>
      </w:r>
      <w:r w:rsidRPr="00217C40">
        <w:rPr>
          <w:rFonts w:ascii="Calibri" w:hAnsi="Calibri" w:cs="Calibri"/>
          <w:sz w:val="24"/>
          <w:szCs w:val="24"/>
        </w:rPr>
        <w:t>hilft mir</w:t>
      </w:r>
      <w:r w:rsidR="009762FF" w:rsidRPr="00217C40">
        <w:rPr>
          <w:rFonts w:ascii="Calibri" w:hAnsi="Calibri" w:cs="Calibri"/>
          <w:sz w:val="24"/>
          <w:szCs w:val="24"/>
        </w:rPr>
        <w:t xml:space="preserve">, mich im Sinne von wissenschaftlicher Arbeit zu strukturieren und organisieren und meinen Horizont zu erweitern. </w:t>
      </w:r>
    </w:p>
    <w:p w14:paraId="30334059" w14:textId="32BD1BB1" w:rsidR="004A0546" w:rsidRDefault="004A0546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>Ich hoffe</w:t>
      </w:r>
      <w:r w:rsidR="00704045" w:rsidRPr="00217C40">
        <w:rPr>
          <w:rFonts w:ascii="Calibri" w:hAnsi="Calibri" w:cs="Calibri"/>
          <w:sz w:val="24"/>
          <w:szCs w:val="24"/>
        </w:rPr>
        <w:t xml:space="preserve">, Ihr Interesse gefunden zu haben und freue mich auf eine entsprechend positive Rückmeldung. </w:t>
      </w:r>
    </w:p>
    <w:p w14:paraId="05555196" w14:textId="7D5D7644" w:rsidR="006123F3" w:rsidRDefault="006123F3" w:rsidP="00A918D6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Praktikumszeitraum: 04.04.2022 – 30.09.2022 (ein Semester).</w:t>
      </w:r>
    </w:p>
    <w:p w14:paraId="39386814" w14:textId="77777777" w:rsidR="00142C62" w:rsidRPr="00217C40" w:rsidRDefault="001F6884" w:rsidP="00A918D6">
      <w:pPr>
        <w:pStyle w:val="Gruformel"/>
        <w:spacing w:line="276" w:lineRule="auto"/>
        <w:rPr>
          <w:rFonts w:ascii="Calibri" w:hAnsi="Calibri" w:cs="Calibri"/>
          <w:sz w:val="24"/>
          <w:szCs w:val="24"/>
          <w:lang w:bidi="de-DE"/>
        </w:rPr>
      </w:pPr>
      <w:sdt>
        <w:sdtPr>
          <w:rPr>
            <w:rFonts w:ascii="Calibri" w:hAnsi="Calibri" w:cs="Calibri"/>
            <w:sz w:val="24"/>
            <w:szCs w:val="24"/>
          </w:rPr>
          <w:alias w:val="Mit freundlichen Grüßen:"/>
          <w:tag w:val="Mit freundlichen Grüßen:"/>
          <w:id w:val="1829016528"/>
          <w:placeholder>
            <w:docPart w:val="B517FF31C39A41BD869B9D773A26A1F8"/>
          </w:placeholder>
          <w:temporary/>
          <w:showingPlcHdr/>
          <w15:appearance w15:val="hidden"/>
        </w:sdtPr>
        <w:sdtEndPr/>
        <w:sdtContent>
          <w:r w:rsidR="00397C32" w:rsidRPr="00217C40">
            <w:rPr>
              <w:rFonts w:ascii="Calibri" w:hAnsi="Calibri" w:cs="Calibri"/>
              <w:sz w:val="24"/>
              <w:szCs w:val="24"/>
              <w:lang w:bidi="de-DE"/>
            </w:rPr>
            <w:t>Mit freundlichen Grüßen</w:t>
          </w:r>
        </w:sdtContent>
      </w:sdt>
      <w:r w:rsidR="00397C32" w:rsidRPr="00217C40">
        <w:rPr>
          <w:rFonts w:ascii="Calibri" w:hAnsi="Calibri" w:cs="Calibri"/>
          <w:sz w:val="24"/>
          <w:szCs w:val="24"/>
          <w:lang w:bidi="de-DE"/>
        </w:rPr>
        <w:t>,</w:t>
      </w:r>
    </w:p>
    <w:p w14:paraId="43FDA7A0" w14:textId="77777777" w:rsidR="00A27E0C" w:rsidRPr="00C018E8" w:rsidRDefault="00C018E8" w:rsidP="00A918D6">
      <w:pPr>
        <w:pStyle w:val="Gruformel"/>
        <w:spacing w:line="276" w:lineRule="auto"/>
        <w:rPr>
          <w:rFonts w:ascii="Calibri" w:hAnsi="Calibri" w:cs="Calibri"/>
          <w:sz w:val="24"/>
          <w:szCs w:val="24"/>
        </w:rPr>
      </w:pPr>
      <w:r w:rsidRPr="00C018E8">
        <w:rPr>
          <w:rFonts w:ascii="Calibri" w:hAnsi="Calibri" w:cs="Calibri"/>
          <w:sz w:val="24"/>
          <w:szCs w:val="24"/>
        </w:rPr>
        <w:lastRenderedPageBreak/>
        <w:t xml:space="preserve">Anselm </w:t>
      </w:r>
      <w:r w:rsidR="00142C62">
        <w:rPr>
          <w:rFonts w:ascii="Calibri" w:hAnsi="Calibri" w:cs="Calibri"/>
          <w:sz w:val="24"/>
          <w:szCs w:val="24"/>
        </w:rPr>
        <w:t>S</w:t>
      </w:r>
      <w:r w:rsidRPr="00C018E8">
        <w:rPr>
          <w:rFonts w:ascii="Calibri" w:hAnsi="Calibri" w:cs="Calibri"/>
          <w:sz w:val="24"/>
          <w:szCs w:val="24"/>
        </w:rPr>
        <w:t>cherr</w:t>
      </w:r>
    </w:p>
    <w:sectPr w:rsidR="00A27E0C" w:rsidRPr="00C018E8">
      <w:footerReference w:type="default" r:id="rId7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4D9D" w14:textId="77777777" w:rsidR="001F6884" w:rsidRDefault="001F6884">
      <w:pPr>
        <w:spacing w:line="240" w:lineRule="auto"/>
      </w:pPr>
      <w:r>
        <w:separator/>
      </w:r>
    </w:p>
  </w:endnote>
  <w:endnote w:type="continuationSeparator" w:id="0">
    <w:p w14:paraId="3FD0B7EF" w14:textId="77777777" w:rsidR="001F6884" w:rsidRDefault="001F6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2E7" w14:textId="77777777" w:rsidR="00BE0620" w:rsidRDefault="00495959">
    <w:pPr>
      <w:pStyle w:val="Fuzeile"/>
    </w:pP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14423E">
      <w:rPr>
        <w:noProof/>
        <w:lang w:bidi="de-DE"/>
      </w:rPr>
      <w:t>0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D2A1" w14:textId="77777777" w:rsidR="001F6884" w:rsidRDefault="001F6884">
      <w:pPr>
        <w:spacing w:line="240" w:lineRule="auto"/>
      </w:pPr>
      <w:r>
        <w:separator/>
      </w:r>
    </w:p>
  </w:footnote>
  <w:footnote w:type="continuationSeparator" w:id="0">
    <w:p w14:paraId="0A58744D" w14:textId="77777777" w:rsidR="001F6884" w:rsidRDefault="001F68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8"/>
    <w:rsid w:val="00002284"/>
    <w:rsid w:val="000B0746"/>
    <w:rsid w:val="000B4558"/>
    <w:rsid w:val="000B63F5"/>
    <w:rsid w:val="000E724B"/>
    <w:rsid w:val="0012109C"/>
    <w:rsid w:val="00142C62"/>
    <w:rsid w:val="0014423E"/>
    <w:rsid w:val="00173DE5"/>
    <w:rsid w:val="00177384"/>
    <w:rsid w:val="00195EC3"/>
    <w:rsid w:val="001A2F27"/>
    <w:rsid w:val="001F6884"/>
    <w:rsid w:val="00217C40"/>
    <w:rsid w:val="00242115"/>
    <w:rsid w:val="00266B6A"/>
    <w:rsid w:val="002B546E"/>
    <w:rsid w:val="002B77C9"/>
    <w:rsid w:val="0034418B"/>
    <w:rsid w:val="00397C32"/>
    <w:rsid w:val="003F5701"/>
    <w:rsid w:val="00472A22"/>
    <w:rsid w:val="004956EF"/>
    <w:rsid w:val="00495959"/>
    <w:rsid w:val="004A0546"/>
    <w:rsid w:val="004A79ED"/>
    <w:rsid w:val="004A7B4B"/>
    <w:rsid w:val="004B5A12"/>
    <w:rsid w:val="004B7ABD"/>
    <w:rsid w:val="004E3438"/>
    <w:rsid w:val="005225CC"/>
    <w:rsid w:val="00523D3B"/>
    <w:rsid w:val="005424E6"/>
    <w:rsid w:val="00554EBD"/>
    <w:rsid w:val="0057246A"/>
    <w:rsid w:val="005D7555"/>
    <w:rsid w:val="005E7571"/>
    <w:rsid w:val="00606766"/>
    <w:rsid w:val="006123F3"/>
    <w:rsid w:val="006C694D"/>
    <w:rsid w:val="006D4F06"/>
    <w:rsid w:val="006F0845"/>
    <w:rsid w:val="00700628"/>
    <w:rsid w:val="00704045"/>
    <w:rsid w:val="00746978"/>
    <w:rsid w:val="0075380B"/>
    <w:rsid w:val="00850858"/>
    <w:rsid w:val="0085243E"/>
    <w:rsid w:val="008A0164"/>
    <w:rsid w:val="008C11D6"/>
    <w:rsid w:val="008C65E7"/>
    <w:rsid w:val="00953821"/>
    <w:rsid w:val="00954B9B"/>
    <w:rsid w:val="009750A8"/>
    <w:rsid w:val="009762FF"/>
    <w:rsid w:val="009C1750"/>
    <w:rsid w:val="009D5202"/>
    <w:rsid w:val="009D7FCF"/>
    <w:rsid w:val="00A27E0C"/>
    <w:rsid w:val="00A421AA"/>
    <w:rsid w:val="00A66500"/>
    <w:rsid w:val="00A918D6"/>
    <w:rsid w:val="00AA1B22"/>
    <w:rsid w:val="00AB235F"/>
    <w:rsid w:val="00B8783E"/>
    <w:rsid w:val="00B903B4"/>
    <w:rsid w:val="00B95203"/>
    <w:rsid w:val="00BA0EB9"/>
    <w:rsid w:val="00BC5C82"/>
    <w:rsid w:val="00BE0620"/>
    <w:rsid w:val="00BF4145"/>
    <w:rsid w:val="00C018E8"/>
    <w:rsid w:val="00C41A2C"/>
    <w:rsid w:val="00C73F62"/>
    <w:rsid w:val="00C777EE"/>
    <w:rsid w:val="00C87756"/>
    <w:rsid w:val="00CA610C"/>
    <w:rsid w:val="00CC520B"/>
    <w:rsid w:val="00CE4B58"/>
    <w:rsid w:val="00CF21B8"/>
    <w:rsid w:val="00CF2789"/>
    <w:rsid w:val="00D377C9"/>
    <w:rsid w:val="00D46489"/>
    <w:rsid w:val="00D52C5E"/>
    <w:rsid w:val="00DA7C88"/>
    <w:rsid w:val="00E019A1"/>
    <w:rsid w:val="00E117A3"/>
    <w:rsid w:val="00E25278"/>
    <w:rsid w:val="00F057F3"/>
    <w:rsid w:val="00F564CF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847"/>
  <w15:chartTrackingRefBased/>
  <w15:docId w15:val="{362CBA6D-3902-4CD1-9FF8-F834DDAD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de-DE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2284"/>
  </w:style>
  <w:style w:type="paragraph" w:styleId="berschrift1">
    <w:name w:val="heading 1"/>
    <w:basedOn w:val="Standard"/>
    <w:next w:val="Standard"/>
    <w:link w:val="berschrift1Zchn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elZchn">
    <w:name w:val="Titel Zchn"/>
    <w:basedOn w:val="Absatz-Standardschriftart"/>
    <w:link w:val="Titel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Untertitel">
    <w:name w:val="Subtitle"/>
    <w:basedOn w:val="Standard"/>
    <w:next w:val="Standard"/>
    <w:link w:val="UntertitelZchn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Pr>
      <w:color w:val="404040" w:themeColor="text1" w:themeTint="BF"/>
      <w:sz w:val="28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8"/>
    <w:unhideWhenUsed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Kontaktinfos">
    <w:name w:val="Kontaktinfos"/>
    <w:basedOn w:val="Standard"/>
    <w:uiPriority w:val="3"/>
    <w:qFormat/>
    <w:rsid w:val="00C777EE"/>
    <w:rPr>
      <w:sz w:val="24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3F5701"/>
    <w:rPr>
      <w:b/>
      <w:bCs/>
      <w:color w:val="006F9A" w:themeColor="accent1" w:themeShade="BF"/>
    </w:rPr>
  </w:style>
  <w:style w:type="paragraph" w:styleId="Datum">
    <w:name w:val="Date"/>
    <w:basedOn w:val="Standard"/>
    <w:next w:val="Adresse"/>
    <w:link w:val="DatumZchn"/>
    <w:uiPriority w:val="3"/>
    <w:unhideWhenUsed/>
    <w:qFormat/>
    <w:pPr>
      <w:spacing w:before="720" w:after="720"/>
    </w:pPr>
    <w:rPr>
      <w:b/>
    </w:rPr>
  </w:style>
  <w:style w:type="character" w:customStyle="1" w:styleId="DatumZchn">
    <w:name w:val="Datum Zchn"/>
    <w:basedOn w:val="Absatz-Standardschriftart"/>
    <w:link w:val="Datum"/>
    <w:uiPriority w:val="3"/>
    <w:rPr>
      <w:b/>
    </w:rPr>
  </w:style>
  <w:style w:type="paragraph" w:customStyle="1" w:styleId="Adresse">
    <w:name w:val="Adresse"/>
    <w:basedOn w:val="Standard"/>
    <w:uiPriority w:val="4"/>
    <w:qFormat/>
    <w:pPr>
      <w:contextualSpacing/>
    </w:pPr>
  </w:style>
  <w:style w:type="paragraph" w:styleId="Anrede">
    <w:name w:val="Salutation"/>
    <w:basedOn w:val="Standard"/>
    <w:next w:val="Standard"/>
    <w:link w:val="AnredeZchn"/>
    <w:uiPriority w:val="5"/>
    <w:unhideWhenUsed/>
    <w:qFormat/>
    <w:pPr>
      <w:spacing w:before="800" w:after="240"/>
    </w:pPr>
    <w:rPr>
      <w:b/>
    </w:rPr>
  </w:style>
  <w:style w:type="character" w:customStyle="1" w:styleId="AnredeZchn">
    <w:name w:val="Anrede Zchn"/>
    <w:basedOn w:val="Absatz-Standardschriftart"/>
    <w:link w:val="Anrede"/>
    <w:uiPriority w:val="5"/>
    <w:rPr>
      <w:b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before="240" w:after="120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</w:style>
  <w:style w:type="character" w:customStyle="1" w:styleId="KopfzeileZchn">
    <w:name w:val="Kopfzeile Zchn"/>
    <w:basedOn w:val="Absatz-Standardschriftart"/>
    <w:link w:val="Kopfzeile"/>
    <w:uiPriority w:val="98"/>
  </w:style>
  <w:style w:type="paragraph" w:styleId="Unterschrift">
    <w:name w:val="Signature"/>
    <w:basedOn w:val="Standard"/>
    <w:next w:val="Standard"/>
    <w:link w:val="UnterschriftZchn"/>
    <w:uiPriority w:val="7"/>
    <w:unhideWhenUsed/>
    <w:qFormat/>
    <w:pPr>
      <w:spacing w:after="240" w:line="240" w:lineRule="auto"/>
    </w:pPr>
    <w:rPr>
      <w:b/>
    </w:rPr>
  </w:style>
  <w:style w:type="character" w:customStyle="1" w:styleId="UnterschriftZchn">
    <w:name w:val="Unterschrift Zchn"/>
    <w:basedOn w:val="Absatz-Standardschriftart"/>
    <w:link w:val="Unterschrift"/>
    <w:uiPriority w:val="7"/>
    <w:rPr>
      <w:b/>
    </w:rPr>
  </w:style>
  <w:style w:type="character" w:styleId="IntensiveHervorhebung">
    <w:name w:val="Intense Emphasis"/>
    <w:basedOn w:val="Absatz-Standardschriftart"/>
    <w:uiPriority w:val="2"/>
    <w:unhideWhenUsed/>
    <w:qFormat/>
    <w:rsid w:val="00495959"/>
    <w:rPr>
      <w:i/>
      <w:iCs/>
      <w:color w:val="006F9A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95959"/>
    <w:rPr>
      <w:i/>
      <w:iCs/>
      <w:color w:val="006F9A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F5701"/>
    <w:rPr>
      <w:color w:val="006F9A" w:themeColor="accent1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F5701"/>
    <w:rPr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701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F5701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F5701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F5701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570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5701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57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5701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F5701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F5701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5701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5701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F5701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F5701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\AppData\Roaming\Microsoft\Templates\Anschreiben%20f&#252;r%20Lebenslauf%20(chronologis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1A45A12736424997DF61CE75BF2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6FFEE-AEA1-4546-BD86-AA1FC21140D5}"/>
      </w:docPartPr>
      <w:docPartBody>
        <w:p w:rsidR="003F1E64" w:rsidRDefault="003F1E64">
          <w:pPr>
            <w:pStyle w:val="3B1A45A12736424997DF61CE75BF221D"/>
          </w:pPr>
          <w:r>
            <w:rPr>
              <w:lang w:bidi="de-DE"/>
            </w:rPr>
            <w:t>Empfänger</w:t>
          </w:r>
        </w:p>
      </w:docPartBody>
    </w:docPart>
    <w:docPart>
      <w:docPartPr>
        <w:name w:val="B517FF31C39A41BD869B9D773A26A1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D1E1BB-5991-4512-AE61-BD88E3CB5163}"/>
      </w:docPartPr>
      <w:docPartBody>
        <w:p w:rsidR="003F1E64" w:rsidRDefault="003F1E64">
          <w:pPr>
            <w:pStyle w:val="B517FF31C39A41BD869B9D773A26A1F8"/>
          </w:pPr>
          <w:r>
            <w:rPr>
              <w:lang w:bidi="de-DE"/>
            </w:rPr>
            <w:t>Mit freundlichen Grüßen</w:t>
          </w:r>
        </w:p>
      </w:docPartBody>
    </w:docPart>
    <w:docPart>
      <w:docPartPr>
        <w:name w:val="A882B539953E47058384BF1CB3BC2F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50038-F73C-4CBE-ABCF-A81E294DDDAA}"/>
      </w:docPartPr>
      <w:docPartBody>
        <w:p w:rsidR="003F1E64" w:rsidRDefault="003F1E64" w:rsidP="003F1E64">
          <w:pPr>
            <w:pStyle w:val="A882B539953E47058384BF1CB3BC2FCE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4"/>
    <w:rsid w:val="00077F4F"/>
    <w:rsid w:val="00166D36"/>
    <w:rsid w:val="002C705A"/>
    <w:rsid w:val="003F1E64"/>
    <w:rsid w:val="004076D4"/>
    <w:rsid w:val="00474542"/>
    <w:rsid w:val="004B3272"/>
    <w:rsid w:val="005E1EDB"/>
    <w:rsid w:val="005F7482"/>
    <w:rsid w:val="00666EBB"/>
    <w:rsid w:val="0077608D"/>
    <w:rsid w:val="00BD30CC"/>
    <w:rsid w:val="00C6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B1A45A12736424997DF61CE75BF221D">
    <w:name w:val="3B1A45A12736424997DF61CE75BF221D"/>
  </w:style>
  <w:style w:type="paragraph" w:customStyle="1" w:styleId="B517FF31C39A41BD869B9D773A26A1F8">
    <w:name w:val="B517FF31C39A41BD869B9D773A26A1F8"/>
  </w:style>
  <w:style w:type="paragraph" w:customStyle="1" w:styleId="A882B539953E47058384BF1CB3BC2FCE">
    <w:name w:val="A882B539953E47058384BF1CB3BC2FCE"/>
    <w:rsid w:val="003F1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Anschreiben für Lebenslauf (chronologisch).dotx</Template>
  <TotalTime>0</TotalTime>
  <Pages>2</Pages>
  <Words>322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barth</dc:creator>
  <cp:keywords/>
  <dc:description/>
  <cp:lastModifiedBy>unnkn</cp:lastModifiedBy>
  <cp:revision>5</cp:revision>
  <cp:lastPrinted>2018-07-23T15:43:00Z</cp:lastPrinted>
  <dcterms:created xsi:type="dcterms:W3CDTF">2022-01-18T12:40:00Z</dcterms:created>
  <dcterms:modified xsi:type="dcterms:W3CDTF">2022-01-18T12:58:00Z</dcterms:modified>
</cp:coreProperties>
</file>